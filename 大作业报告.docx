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E982C7" w14:textId="77777777" w:rsidR="00CF0BF9" w:rsidRDefault="00CF0BF9" w:rsidP="00CF0BF9">
      <w:pPr>
        <w:snapToGrid w:val="0"/>
        <w:spacing w:line="480" w:lineRule="auto"/>
        <w:jc w:val="center"/>
        <w:rPr>
          <w:b/>
          <w:sz w:val="52"/>
          <w:szCs w:val="52"/>
        </w:rPr>
      </w:pPr>
    </w:p>
    <w:p w14:paraId="284AFE43" w14:textId="318B1EC5" w:rsidR="00CF0BF9" w:rsidRPr="0016677B" w:rsidRDefault="00CF0BF9" w:rsidP="00CF0BF9">
      <w:pPr>
        <w:snapToGrid w:val="0"/>
        <w:spacing w:line="480" w:lineRule="auto"/>
        <w:jc w:val="center"/>
        <w:outlineLvl w:val="0"/>
        <w:rPr>
          <w:b/>
          <w:sz w:val="52"/>
          <w:szCs w:val="52"/>
        </w:rPr>
      </w:pPr>
      <w:r w:rsidRPr="0016677B">
        <w:rPr>
          <w:rFonts w:hint="eastAsia"/>
          <w:b/>
          <w:sz w:val="52"/>
          <w:szCs w:val="52"/>
        </w:rPr>
        <w:t>《</w:t>
      </w:r>
      <w:r w:rsidR="00161747">
        <w:rPr>
          <w:rFonts w:hint="eastAsia"/>
          <w:b/>
          <w:sz w:val="52"/>
          <w:szCs w:val="52"/>
        </w:rPr>
        <w:t>开源技术与应用</w:t>
      </w:r>
      <w:r w:rsidRPr="0016677B">
        <w:rPr>
          <w:rFonts w:hint="eastAsia"/>
          <w:b/>
          <w:sz w:val="52"/>
          <w:szCs w:val="52"/>
        </w:rPr>
        <w:t>》</w:t>
      </w:r>
    </w:p>
    <w:p w14:paraId="60090E61" w14:textId="792ACEF4" w:rsidR="00CF0BF9" w:rsidRPr="00302A2C" w:rsidRDefault="00161747" w:rsidP="00CF0BF9">
      <w:pPr>
        <w:snapToGrid w:val="0"/>
        <w:spacing w:line="480" w:lineRule="auto"/>
        <w:jc w:val="center"/>
        <w:outlineLvl w:val="0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大作业</w:t>
      </w:r>
      <w:r w:rsidR="00D82542">
        <w:rPr>
          <w:rFonts w:hint="eastAsia"/>
          <w:b/>
          <w:sz w:val="52"/>
          <w:szCs w:val="52"/>
        </w:rPr>
        <w:t>设计</w:t>
      </w:r>
      <w:r w:rsidR="0016677B" w:rsidRPr="0016677B">
        <w:rPr>
          <w:rFonts w:hint="eastAsia"/>
          <w:b/>
          <w:sz w:val="52"/>
          <w:szCs w:val="52"/>
        </w:rPr>
        <w:t>报告</w:t>
      </w:r>
      <w:r w:rsidR="00CF0BF9" w:rsidRPr="00302A2C">
        <w:rPr>
          <w:rFonts w:hint="eastAsia"/>
          <w:b/>
          <w:sz w:val="52"/>
          <w:szCs w:val="52"/>
        </w:rPr>
        <w:t xml:space="preserve"> </w:t>
      </w:r>
    </w:p>
    <w:p w14:paraId="0F712B8F" w14:textId="77777777" w:rsidR="00CF0BF9" w:rsidRPr="00E54B21" w:rsidRDefault="00CF0BF9" w:rsidP="00CF0BF9">
      <w:pPr>
        <w:snapToGrid w:val="0"/>
        <w:spacing w:line="480" w:lineRule="auto"/>
        <w:jc w:val="center"/>
        <w:rPr>
          <w:b/>
          <w:sz w:val="32"/>
          <w:szCs w:val="32"/>
        </w:rPr>
      </w:pPr>
    </w:p>
    <w:p w14:paraId="03A0C347" w14:textId="5CFF1428" w:rsidR="00CF0BF9" w:rsidRDefault="00CF0BF9" w:rsidP="00317866">
      <w:pPr>
        <w:tabs>
          <w:tab w:val="left" w:pos="3666"/>
        </w:tabs>
        <w:snapToGrid w:val="0"/>
        <w:ind w:left="851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 </w:t>
      </w:r>
      <w:r w:rsidR="00317866">
        <w:rPr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院</w:t>
      </w:r>
      <w:r>
        <w:rPr>
          <w:rFonts w:hint="eastAsia"/>
          <w:b/>
          <w:sz w:val="32"/>
          <w:szCs w:val="32"/>
        </w:rPr>
        <w:t>:</w:t>
      </w:r>
      <w:r w:rsidR="00317866">
        <w:rPr>
          <w:b/>
          <w:sz w:val="32"/>
          <w:szCs w:val="32"/>
        </w:rPr>
        <w:t xml:space="preserve">  </w:t>
      </w:r>
      <w:r w:rsidR="0038143F">
        <w:rPr>
          <w:rFonts w:hint="eastAsia"/>
          <w:b/>
          <w:sz w:val="32"/>
          <w:szCs w:val="32"/>
          <w:u w:val="single"/>
        </w:rPr>
        <w:t xml:space="preserve"> </w:t>
      </w:r>
      <w:r w:rsidR="00317866">
        <w:rPr>
          <w:b/>
          <w:sz w:val="32"/>
          <w:szCs w:val="32"/>
          <w:u w:val="single"/>
        </w:rPr>
        <w:t xml:space="preserve">  </w:t>
      </w:r>
      <w:r w:rsidR="0038143F">
        <w:rPr>
          <w:b/>
          <w:sz w:val="32"/>
          <w:szCs w:val="32"/>
          <w:u w:val="single"/>
        </w:rPr>
        <w:t xml:space="preserve">        </w:t>
      </w:r>
      <w:r w:rsidR="00057158">
        <w:rPr>
          <w:rFonts w:hint="eastAsia"/>
          <w:b/>
          <w:sz w:val="32"/>
          <w:szCs w:val="32"/>
          <w:u w:val="single"/>
        </w:rPr>
        <w:t>计算机学院</w:t>
      </w:r>
      <w:r w:rsidR="0038143F">
        <w:rPr>
          <w:b/>
          <w:sz w:val="32"/>
          <w:szCs w:val="32"/>
          <w:u w:val="single"/>
        </w:rPr>
        <w:t xml:space="preserve">  </w:t>
      </w:r>
      <w:r w:rsidR="000E3EB3">
        <w:rPr>
          <w:b/>
          <w:sz w:val="32"/>
          <w:szCs w:val="32"/>
          <w:u w:val="single"/>
        </w:rPr>
        <w:t xml:space="preserve">       </w:t>
      </w:r>
      <w:r>
        <w:rPr>
          <w:rFonts w:hint="eastAsia"/>
          <w:b/>
          <w:sz w:val="32"/>
          <w:szCs w:val="32"/>
          <w:u w:val="single"/>
        </w:rPr>
        <w:t xml:space="preserve"> </w:t>
      </w:r>
    </w:p>
    <w:p w14:paraId="4970225B" w14:textId="77777777" w:rsidR="00CF0BF9" w:rsidRPr="00EE5165" w:rsidRDefault="00CF0BF9" w:rsidP="00317866">
      <w:pPr>
        <w:tabs>
          <w:tab w:val="left" w:pos="3339"/>
        </w:tabs>
        <w:snapToGrid w:val="0"/>
        <w:ind w:left="851"/>
        <w:jc w:val="left"/>
        <w:rPr>
          <w:b/>
          <w:sz w:val="32"/>
          <w:szCs w:val="32"/>
        </w:rPr>
      </w:pPr>
    </w:p>
    <w:p w14:paraId="6DE2D34C" w14:textId="11C20AF0" w:rsidR="00CF0BF9" w:rsidRPr="00EE5165" w:rsidRDefault="00CF0BF9" w:rsidP="00317866">
      <w:pPr>
        <w:tabs>
          <w:tab w:val="left" w:pos="3339"/>
        </w:tabs>
        <w:snapToGrid w:val="0"/>
        <w:ind w:left="851"/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班</w:t>
      </w:r>
      <w:r>
        <w:rPr>
          <w:rFonts w:hint="eastAsia"/>
          <w:b/>
          <w:sz w:val="32"/>
          <w:szCs w:val="32"/>
        </w:rPr>
        <w:t xml:space="preserve">  </w:t>
      </w:r>
      <w:r w:rsidR="00317866">
        <w:rPr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级</w:t>
      </w:r>
      <w:r>
        <w:rPr>
          <w:rFonts w:hint="eastAsia"/>
          <w:b/>
          <w:sz w:val="32"/>
          <w:szCs w:val="32"/>
        </w:rPr>
        <w:t xml:space="preserve">: </w:t>
      </w:r>
      <w:r w:rsidR="00317866"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</w:t>
      </w:r>
      <w:r w:rsidR="00317866">
        <w:rPr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 xml:space="preserve">  </w:t>
      </w:r>
      <w:r w:rsidR="0038143F">
        <w:rPr>
          <w:b/>
          <w:sz w:val="32"/>
          <w:szCs w:val="32"/>
          <w:u w:val="single"/>
        </w:rPr>
        <w:t xml:space="preserve">   </w:t>
      </w:r>
      <w:r w:rsidR="00057158">
        <w:rPr>
          <w:b/>
          <w:sz w:val="32"/>
          <w:szCs w:val="32"/>
          <w:u w:val="single"/>
        </w:rPr>
        <w:t xml:space="preserve">   </w:t>
      </w:r>
      <w:r w:rsidR="00057158">
        <w:rPr>
          <w:rFonts w:hint="eastAsia"/>
          <w:b/>
          <w:sz w:val="32"/>
          <w:szCs w:val="32"/>
          <w:u w:val="single"/>
        </w:rPr>
        <w:t>特软</w:t>
      </w:r>
      <w:r w:rsidR="00057158">
        <w:rPr>
          <w:rFonts w:hint="eastAsia"/>
          <w:b/>
          <w:sz w:val="32"/>
          <w:szCs w:val="32"/>
          <w:u w:val="single"/>
        </w:rPr>
        <w:t>2</w:t>
      </w:r>
      <w:r w:rsidR="00057158">
        <w:rPr>
          <w:rFonts w:hint="eastAsia"/>
          <w:b/>
          <w:sz w:val="32"/>
          <w:szCs w:val="32"/>
          <w:u w:val="single"/>
        </w:rPr>
        <w:t>班</w:t>
      </w:r>
      <w:r>
        <w:rPr>
          <w:b/>
          <w:sz w:val="32"/>
          <w:szCs w:val="32"/>
          <w:u w:val="single"/>
        </w:rPr>
        <w:t xml:space="preserve"> </w:t>
      </w:r>
      <w:r w:rsidR="000E3EB3">
        <w:rPr>
          <w:b/>
          <w:sz w:val="32"/>
          <w:szCs w:val="32"/>
          <w:u w:val="single"/>
        </w:rPr>
        <w:t xml:space="preserve">         </w:t>
      </w:r>
      <w:r>
        <w:rPr>
          <w:rFonts w:hint="eastAsia"/>
          <w:b/>
          <w:sz w:val="32"/>
          <w:szCs w:val="32"/>
          <w:u w:val="single"/>
        </w:rPr>
        <w:t xml:space="preserve"> </w:t>
      </w:r>
    </w:p>
    <w:p w14:paraId="31D10D6F" w14:textId="77777777" w:rsidR="00CF0BF9" w:rsidRDefault="00CF0BF9" w:rsidP="00317866">
      <w:pPr>
        <w:tabs>
          <w:tab w:val="left" w:pos="3348"/>
        </w:tabs>
        <w:snapToGrid w:val="0"/>
        <w:ind w:left="851"/>
        <w:jc w:val="left"/>
        <w:rPr>
          <w:b/>
          <w:sz w:val="32"/>
          <w:szCs w:val="32"/>
        </w:rPr>
      </w:pPr>
    </w:p>
    <w:p w14:paraId="3BFD3ADC" w14:textId="27C95A38" w:rsidR="00CF0BF9" w:rsidRPr="00EE5165" w:rsidRDefault="00A17DFA" w:rsidP="00317866">
      <w:pPr>
        <w:tabs>
          <w:tab w:val="left" w:pos="3339"/>
        </w:tabs>
        <w:snapToGrid w:val="0"/>
        <w:ind w:left="851"/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队</w:t>
      </w:r>
      <w:r w:rsidR="00317866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长</w:t>
      </w:r>
      <w:r w:rsidR="00317866">
        <w:rPr>
          <w:rFonts w:hint="eastAsia"/>
          <w:b/>
          <w:sz w:val="32"/>
          <w:szCs w:val="32"/>
        </w:rPr>
        <w:t xml:space="preserve">  </w:t>
      </w:r>
      <w:r w:rsidR="00317866">
        <w:rPr>
          <w:rFonts w:hint="eastAsia"/>
          <w:b/>
          <w:sz w:val="32"/>
          <w:szCs w:val="32"/>
        </w:rPr>
        <w:t>姓</w:t>
      </w:r>
      <w:r w:rsidR="00317866">
        <w:rPr>
          <w:rFonts w:hint="eastAsia"/>
          <w:b/>
          <w:sz w:val="32"/>
          <w:szCs w:val="32"/>
        </w:rPr>
        <w:t xml:space="preserve"> </w:t>
      </w:r>
      <w:r w:rsidR="00317866">
        <w:rPr>
          <w:rFonts w:hint="eastAsia"/>
          <w:b/>
          <w:sz w:val="32"/>
          <w:szCs w:val="32"/>
        </w:rPr>
        <w:t>名</w:t>
      </w:r>
      <w:r w:rsidR="00CF0BF9">
        <w:rPr>
          <w:rFonts w:hint="eastAsia"/>
          <w:b/>
          <w:sz w:val="32"/>
          <w:szCs w:val="32"/>
        </w:rPr>
        <w:t>:</w:t>
      </w:r>
      <w:r w:rsidR="00317866">
        <w:rPr>
          <w:b/>
          <w:sz w:val="32"/>
          <w:szCs w:val="32"/>
        </w:rPr>
        <w:t xml:space="preserve"> </w:t>
      </w:r>
      <w:r w:rsidR="00161747">
        <w:rPr>
          <w:b/>
          <w:sz w:val="32"/>
          <w:szCs w:val="32"/>
        </w:rPr>
        <w:t xml:space="preserve"> </w:t>
      </w:r>
      <w:r w:rsidR="0038143F">
        <w:rPr>
          <w:b/>
          <w:sz w:val="32"/>
          <w:szCs w:val="32"/>
          <w:u w:val="single"/>
        </w:rPr>
        <w:t xml:space="preserve">      </w:t>
      </w:r>
      <w:r w:rsidR="00161747">
        <w:rPr>
          <w:b/>
          <w:sz w:val="32"/>
          <w:szCs w:val="32"/>
          <w:u w:val="single"/>
        </w:rPr>
        <w:t xml:space="preserve">      </w:t>
      </w:r>
      <w:r w:rsidR="00057158">
        <w:rPr>
          <w:rFonts w:hint="eastAsia"/>
          <w:b/>
          <w:sz w:val="32"/>
          <w:szCs w:val="32"/>
          <w:u w:val="single"/>
        </w:rPr>
        <w:t>屈鑫</w:t>
      </w:r>
      <w:r w:rsidR="0038143F">
        <w:rPr>
          <w:b/>
          <w:sz w:val="32"/>
          <w:szCs w:val="32"/>
          <w:u w:val="single"/>
        </w:rPr>
        <w:t xml:space="preserve">    </w:t>
      </w:r>
      <w:r w:rsidR="00CF0BF9">
        <w:rPr>
          <w:b/>
          <w:sz w:val="32"/>
          <w:szCs w:val="32"/>
          <w:u w:val="single"/>
        </w:rPr>
        <w:t xml:space="preserve">      </w:t>
      </w:r>
      <w:r w:rsidR="000E3EB3">
        <w:rPr>
          <w:b/>
          <w:sz w:val="32"/>
          <w:szCs w:val="32"/>
          <w:u w:val="single"/>
        </w:rPr>
        <w:t xml:space="preserve"> </w:t>
      </w:r>
      <w:r w:rsidR="00CF0BF9">
        <w:rPr>
          <w:rFonts w:hint="eastAsia"/>
          <w:b/>
          <w:sz w:val="32"/>
          <w:szCs w:val="32"/>
          <w:u w:val="single"/>
        </w:rPr>
        <w:t xml:space="preserve"> </w:t>
      </w:r>
      <w:r w:rsidR="0016677B">
        <w:rPr>
          <w:b/>
          <w:sz w:val="32"/>
          <w:szCs w:val="32"/>
          <w:u w:val="single"/>
        </w:rPr>
        <w:t xml:space="preserve"> </w:t>
      </w:r>
      <w:r w:rsidR="00CF0BF9">
        <w:rPr>
          <w:rFonts w:hint="eastAsia"/>
          <w:b/>
          <w:sz w:val="32"/>
          <w:szCs w:val="32"/>
          <w:u w:val="single"/>
        </w:rPr>
        <w:t xml:space="preserve">  </w:t>
      </w:r>
    </w:p>
    <w:p w14:paraId="1464E678" w14:textId="77777777" w:rsidR="00A17DFA" w:rsidRDefault="00A17DFA" w:rsidP="00317866">
      <w:pPr>
        <w:tabs>
          <w:tab w:val="left" w:pos="3348"/>
        </w:tabs>
        <w:snapToGrid w:val="0"/>
        <w:ind w:left="851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00B0A7C" w14:textId="7BCA9E2E" w:rsidR="005A72F1" w:rsidRDefault="005A72F1" w:rsidP="00CF0BF9">
      <w:pPr>
        <w:snapToGrid w:val="0"/>
        <w:spacing w:line="480" w:lineRule="auto"/>
        <w:jc w:val="center"/>
        <w:rPr>
          <w:b/>
          <w:sz w:val="32"/>
          <w:szCs w:val="32"/>
        </w:rPr>
      </w:pPr>
    </w:p>
    <w:p w14:paraId="27234179" w14:textId="0E93950E" w:rsidR="00317866" w:rsidRDefault="00317866" w:rsidP="00CF0BF9">
      <w:pPr>
        <w:snapToGrid w:val="0"/>
        <w:spacing w:line="480" w:lineRule="auto"/>
        <w:jc w:val="center"/>
        <w:rPr>
          <w:b/>
          <w:sz w:val="32"/>
          <w:szCs w:val="32"/>
        </w:rPr>
      </w:pPr>
    </w:p>
    <w:p w14:paraId="4EC9E23F" w14:textId="32DC177C" w:rsidR="00317866" w:rsidRDefault="00317866" w:rsidP="00CF0BF9">
      <w:pPr>
        <w:snapToGrid w:val="0"/>
        <w:spacing w:line="480" w:lineRule="auto"/>
        <w:jc w:val="center"/>
        <w:rPr>
          <w:b/>
          <w:sz w:val="32"/>
          <w:szCs w:val="32"/>
        </w:rPr>
      </w:pPr>
    </w:p>
    <w:p w14:paraId="407DC787" w14:textId="345C4F36" w:rsidR="00317866" w:rsidRDefault="00317866" w:rsidP="00CF0BF9">
      <w:pPr>
        <w:snapToGrid w:val="0"/>
        <w:spacing w:line="480" w:lineRule="auto"/>
        <w:jc w:val="center"/>
        <w:rPr>
          <w:b/>
          <w:sz w:val="32"/>
          <w:szCs w:val="32"/>
        </w:rPr>
      </w:pPr>
    </w:p>
    <w:p w14:paraId="54579F96" w14:textId="40921695" w:rsidR="00317866" w:rsidRDefault="00317866" w:rsidP="00CF0BF9">
      <w:pPr>
        <w:snapToGrid w:val="0"/>
        <w:spacing w:line="480" w:lineRule="auto"/>
        <w:jc w:val="center"/>
        <w:rPr>
          <w:b/>
          <w:sz w:val="32"/>
          <w:szCs w:val="32"/>
        </w:rPr>
      </w:pPr>
    </w:p>
    <w:p w14:paraId="5155F63B" w14:textId="77777777" w:rsidR="00317866" w:rsidRDefault="00317866" w:rsidP="00CF0BF9">
      <w:pPr>
        <w:snapToGrid w:val="0"/>
        <w:spacing w:line="480" w:lineRule="auto"/>
        <w:jc w:val="center"/>
        <w:rPr>
          <w:b/>
          <w:sz w:val="32"/>
          <w:szCs w:val="32"/>
        </w:rPr>
      </w:pPr>
    </w:p>
    <w:p w14:paraId="401DFE23" w14:textId="33FEE271" w:rsidR="00CF0BF9" w:rsidRPr="00FC0357" w:rsidRDefault="00182F1C" w:rsidP="00FC0357">
      <w:pPr>
        <w:snapToGrid w:val="0"/>
        <w:spacing w:line="480" w:lineRule="auto"/>
        <w:jc w:val="center"/>
        <w:rPr>
          <w:b/>
          <w:sz w:val="32"/>
          <w:szCs w:val="32"/>
        </w:rPr>
        <w:sectPr w:rsidR="00CF0BF9" w:rsidRPr="00FC0357" w:rsidSect="008E21F3">
          <w:pgSz w:w="11906" w:h="16838"/>
          <w:pgMar w:top="1440" w:right="1588" w:bottom="1440" w:left="1588" w:header="851" w:footer="992" w:gutter="0"/>
          <w:cols w:space="425"/>
          <w:docGrid w:type="lines" w:linePitch="312"/>
        </w:sectPr>
      </w:pPr>
      <w:r>
        <w:rPr>
          <w:rFonts w:hint="eastAsia"/>
          <w:b/>
          <w:sz w:val="32"/>
          <w:szCs w:val="32"/>
        </w:rPr>
        <w:t>20</w:t>
      </w:r>
      <w:r>
        <w:rPr>
          <w:b/>
          <w:sz w:val="32"/>
          <w:szCs w:val="32"/>
        </w:rPr>
        <w:t>2</w:t>
      </w:r>
      <w:r w:rsidR="00317866">
        <w:rPr>
          <w:b/>
          <w:sz w:val="32"/>
          <w:szCs w:val="32"/>
        </w:rPr>
        <w:t>5</w:t>
      </w:r>
      <w:r w:rsidR="00CF0BF9" w:rsidRPr="00596444">
        <w:rPr>
          <w:rFonts w:hint="eastAsia"/>
          <w:b/>
          <w:sz w:val="32"/>
          <w:szCs w:val="32"/>
        </w:rPr>
        <w:t>年</w:t>
      </w:r>
      <w:r w:rsidR="009B4D67">
        <w:rPr>
          <w:b/>
          <w:sz w:val="32"/>
          <w:szCs w:val="32"/>
        </w:rPr>
        <w:t>5</w:t>
      </w:r>
      <w:r w:rsidR="00CF0BF9" w:rsidRPr="00596444">
        <w:rPr>
          <w:rFonts w:hint="eastAsia"/>
          <w:b/>
          <w:sz w:val="32"/>
          <w:szCs w:val="32"/>
        </w:rPr>
        <w:t>月</w:t>
      </w:r>
    </w:p>
    <w:p w14:paraId="5F95513D" w14:textId="2430137C" w:rsidR="00FC0357" w:rsidRDefault="00FC0357" w:rsidP="00161747">
      <w:pPr>
        <w:spacing w:line="360" w:lineRule="auto"/>
        <w:jc w:val="center"/>
        <w:rPr>
          <w:rFonts w:ascii="仿宋" w:eastAsia="仿宋" w:hAnsi="仿宋" w:hint="eastAsia"/>
          <w:b/>
          <w:sz w:val="28"/>
        </w:rPr>
      </w:pPr>
      <w:r>
        <w:rPr>
          <w:rFonts w:ascii="黑体" w:eastAsia="黑体" w:hAnsi="黑体" w:hint="eastAsia"/>
          <w:b/>
          <w:sz w:val="36"/>
          <w:szCs w:val="36"/>
        </w:rPr>
        <w:lastRenderedPageBreak/>
        <w:t>1</w:t>
      </w:r>
      <w:r w:rsidRPr="00FC0357">
        <w:rPr>
          <w:rStyle w:val="Ad"/>
          <w:rFonts w:hint="eastAsia"/>
        </w:rPr>
        <w:t>概述</w:t>
      </w:r>
    </w:p>
    <w:p w14:paraId="32495790" w14:textId="77777777" w:rsidR="00161747" w:rsidRDefault="00161747" w:rsidP="00161747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161747">
        <w:rPr>
          <w:rFonts w:ascii="宋体" w:hAnsi="宋体" w:hint="eastAsia"/>
          <w:bCs/>
          <w:sz w:val="24"/>
        </w:rPr>
        <w:t>本</w:t>
      </w:r>
      <w:r>
        <w:rPr>
          <w:rFonts w:ascii="宋体" w:hAnsi="宋体" w:hint="eastAsia"/>
          <w:bCs/>
          <w:sz w:val="24"/>
        </w:rPr>
        <w:t>大作业</w:t>
      </w:r>
      <w:r w:rsidRPr="00161747">
        <w:rPr>
          <w:rFonts w:ascii="宋体" w:hAnsi="宋体" w:hint="eastAsia"/>
          <w:bCs/>
          <w:sz w:val="24"/>
        </w:rPr>
        <w:t>设计并实现了一个基于 FastAPI 的简易会议管理系统。该系统主要提供三大功能：会议信息的管理（创建、查询、更新、删除）、员工信息的管理（创建、查询、更新、删除）</w:t>
      </w:r>
      <w:r>
        <w:rPr>
          <w:rFonts w:ascii="宋体" w:hAnsi="宋体" w:hint="eastAsia"/>
          <w:bCs/>
          <w:sz w:val="24"/>
        </w:rPr>
        <w:t>、</w:t>
      </w:r>
      <w:r w:rsidRPr="00161747">
        <w:rPr>
          <w:rFonts w:ascii="宋体" w:hAnsi="宋体" w:hint="eastAsia"/>
          <w:bCs/>
          <w:sz w:val="24"/>
        </w:rPr>
        <w:t>会议预订与查询功能（为员工预订会议、查询员工已预订会议、查询会议的与会人员、取消预订等）。</w:t>
      </w:r>
    </w:p>
    <w:p w14:paraId="6DABEB06" w14:textId="77777777" w:rsidR="00161747" w:rsidRDefault="00161747" w:rsidP="00161747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161747">
        <w:rPr>
          <w:rFonts w:ascii="宋体" w:hAnsi="宋体" w:hint="eastAsia"/>
          <w:bCs/>
          <w:sz w:val="24"/>
        </w:rPr>
        <w:t>系统后端采用 Python 和 FastAPI 框架，利用 SQLAlchemy 作为 ORM 与数据库（支持 SQLite 及 MySQL）进行异步交互，Pydantic 用于数据模型的定义与验证。</w:t>
      </w:r>
    </w:p>
    <w:p w14:paraId="4E8D4BD2" w14:textId="6665E26A" w:rsidR="00FC0357" w:rsidRDefault="00161747" w:rsidP="00161747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161747">
        <w:rPr>
          <w:rFonts w:ascii="宋体" w:hAnsi="宋体" w:hint="eastAsia"/>
          <w:bCs/>
          <w:sz w:val="24"/>
        </w:rPr>
        <w:t>前端资源通过 static 和 templates 目录进行管理，并使用Jinja2作为模板引擎。项目还具备自动生成 RESTful API 文档（Swagger UI 和 ReDoc）的能力，方便接口的测试与查阅。</w:t>
      </w:r>
    </w:p>
    <w:p w14:paraId="50A19594" w14:textId="1A2301A6" w:rsidR="00FC0357" w:rsidRDefault="00FC0357" w:rsidP="00FC0357">
      <w:pPr>
        <w:spacing w:line="360" w:lineRule="auto"/>
        <w:rPr>
          <w:rFonts w:ascii="宋体" w:hAnsi="宋体"/>
          <w:bCs/>
          <w:sz w:val="24"/>
        </w:rPr>
      </w:pPr>
    </w:p>
    <w:p w14:paraId="1E652614" w14:textId="1C03FD84" w:rsidR="00FC0357" w:rsidRPr="00FC0357" w:rsidRDefault="00FC0357" w:rsidP="00FC0357">
      <w:pPr>
        <w:spacing w:line="360" w:lineRule="auto"/>
        <w:jc w:val="center"/>
        <w:rPr>
          <w:rFonts w:ascii="仿宋" w:eastAsia="仿宋" w:hAnsi="仿宋"/>
          <w:b/>
          <w:sz w:val="28"/>
        </w:rPr>
      </w:pPr>
      <w:r>
        <w:rPr>
          <w:rFonts w:ascii="黑体" w:eastAsia="黑体" w:hAnsi="黑体"/>
          <w:b/>
          <w:sz w:val="36"/>
          <w:szCs w:val="36"/>
        </w:rPr>
        <w:t>2</w:t>
      </w:r>
      <w:r w:rsidR="00161747">
        <w:rPr>
          <w:rFonts w:ascii="黑体" w:eastAsia="黑体" w:hAnsi="黑体" w:hint="eastAsia"/>
          <w:b/>
          <w:sz w:val="36"/>
          <w:szCs w:val="36"/>
        </w:rPr>
        <w:t>需求</w:t>
      </w:r>
    </w:p>
    <w:p w14:paraId="3088D672" w14:textId="3CA5818A" w:rsidR="00161747" w:rsidRPr="00161747" w:rsidRDefault="00161747" w:rsidP="00161747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本项目</w:t>
      </w:r>
      <w:r w:rsidRPr="00161747">
        <w:rPr>
          <w:rFonts w:ascii="宋体" w:hAnsi="宋体" w:hint="eastAsia"/>
          <w:bCs/>
          <w:sz w:val="24"/>
        </w:rPr>
        <w:t>满足以下核心</w:t>
      </w:r>
      <w:r>
        <w:rPr>
          <w:rFonts w:ascii="宋体" w:hAnsi="宋体" w:hint="eastAsia"/>
          <w:bCs/>
          <w:sz w:val="24"/>
        </w:rPr>
        <w:t>需求</w:t>
      </w:r>
      <w:r w:rsidRPr="00161747">
        <w:rPr>
          <w:rFonts w:ascii="宋体" w:hAnsi="宋体" w:hint="eastAsia"/>
          <w:bCs/>
          <w:sz w:val="24"/>
        </w:rPr>
        <w:t>：</w:t>
      </w:r>
    </w:p>
    <w:p w14:paraId="0C97AB88" w14:textId="678C06C8" w:rsidR="00161747" w:rsidRPr="00161747" w:rsidRDefault="00161747" w:rsidP="00161747">
      <w:pPr>
        <w:pStyle w:val="a9"/>
        <w:numPr>
          <w:ilvl w:val="0"/>
          <w:numId w:val="36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161747">
        <w:rPr>
          <w:rFonts w:ascii="宋体" w:hAnsi="宋体" w:hint="eastAsia"/>
          <w:bCs/>
          <w:sz w:val="24"/>
        </w:rPr>
        <w:t>会议管理：对会议进行增删改查操作。</w:t>
      </w:r>
    </w:p>
    <w:p w14:paraId="319C4B43" w14:textId="25DA93AE" w:rsidR="00161747" w:rsidRPr="00161747" w:rsidRDefault="00161747" w:rsidP="00161747">
      <w:pPr>
        <w:pStyle w:val="a9"/>
        <w:numPr>
          <w:ilvl w:val="0"/>
          <w:numId w:val="36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161747">
        <w:rPr>
          <w:rFonts w:ascii="宋体" w:hAnsi="宋体" w:hint="eastAsia"/>
          <w:bCs/>
          <w:sz w:val="24"/>
        </w:rPr>
        <w:t>员工管理：对员工信息进行增删改查操作。</w:t>
      </w:r>
    </w:p>
    <w:p w14:paraId="54000E6C" w14:textId="4D603EFF" w:rsidR="00161747" w:rsidRPr="00161747" w:rsidRDefault="00161747" w:rsidP="00161747">
      <w:pPr>
        <w:pStyle w:val="a9"/>
        <w:numPr>
          <w:ilvl w:val="0"/>
          <w:numId w:val="36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161747">
        <w:rPr>
          <w:rFonts w:ascii="宋体" w:hAnsi="宋体" w:hint="eastAsia"/>
          <w:bCs/>
          <w:sz w:val="24"/>
        </w:rPr>
        <w:t>会议预订：允许为员工预订特定会议，并能取消预订。</w:t>
      </w:r>
    </w:p>
    <w:p w14:paraId="21363135" w14:textId="204F4D1F" w:rsidR="00161747" w:rsidRPr="00161747" w:rsidRDefault="00161747" w:rsidP="00161747">
      <w:pPr>
        <w:pStyle w:val="a9"/>
        <w:numPr>
          <w:ilvl w:val="0"/>
          <w:numId w:val="36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161747">
        <w:rPr>
          <w:rFonts w:ascii="宋体" w:hAnsi="宋体" w:hint="eastAsia"/>
          <w:bCs/>
          <w:sz w:val="24"/>
        </w:rPr>
        <w:t>信息查询</w:t>
      </w:r>
      <w:r w:rsidRPr="00161747">
        <w:rPr>
          <w:rFonts w:ascii="宋体" w:hAnsi="宋体" w:hint="eastAsia"/>
          <w:bCs/>
          <w:sz w:val="24"/>
        </w:rPr>
        <w:t>：</w:t>
      </w:r>
      <w:r w:rsidRPr="00161747">
        <w:rPr>
          <w:rFonts w:ascii="宋体" w:hAnsi="宋体" w:hint="eastAsia"/>
          <w:bCs/>
          <w:sz w:val="24"/>
        </w:rPr>
        <w:t>能够查询特定员工预订的所有会议，以及特定会议的所有与会人员。</w:t>
      </w:r>
    </w:p>
    <w:p w14:paraId="370A8E47" w14:textId="1FECE8CF" w:rsidR="00161747" w:rsidRPr="00161747" w:rsidRDefault="00161747" w:rsidP="00161747">
      <w:pPr>
        <w:pStyle w:val="a9"/>
        <w:numPr>
          <w:ilvl w:val="0"/>
          <w:numId w:val="36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161747">
        <w:rPr>
          <w:rFonts w:ascii="宋体" w:hAnsi="宋体" w:hint="eastAsia"/>
          <w:bCs/>
          <w:sz w:val="24"/>
        </w:rPr>
        <w:t>API 接口：提供一套完整的 RESTful API 供系统各部分或外部应用调用。</w:t>
      </w:r>
    </w:p>
    <w:p w14:paraId="2B011355" w14:textId="1D4E6D04" w:rsidR="00161747" w:rsidRPr="00161747" w:rsidRDefault="00161747" w:rsidP="00161747">
      <w:pPr>
        <w:pStyle w:val="a9"/>
        <w:numPr>
          <w:ilvl w:val="0"/>
          <w:numId w:val="36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161747">
        <w:rPr>
          <w:rFonts w:ascii="宋体" w:hAnsi="宋体" w:hint="eastAsia"/>
          <w:bCs/>
          <w:sz w:val="24"/>
        </w:rPr>
        <w:t>数据持久化：使用数据库存储会议、员工及预订信息。</w:t>
      </w:r>
    </w:p>
    <w:p w14:paraId="1B87B835" w14:textId="634F800A" w:rsidR="003A7CF9" w:rsidRPr="00161747" w:rsidRDefault="003A7CF9" w:rsidP="00161747">
      <w:pPr>
        <w:spacing w:line="360" w:lineRule="auto"/>
        <w:ind w:firstLineChars="98" w:firstLine="235"/>
        <w:rPr>
          <w:rFonts w:ascii="宋体" w:hAnsi="宋体"/>
          <w:bCs/>
          <w:sz w:val="24"/>
        </w:rPr>
      </w:pPr>
    </w:p>
    <w:p w14:paraId="59EA794A" w14:textId="6475E073" w:rsidR="00FC0357" w:rsidRPr="00FC0357" w:rsidRDefault="00FC0357" w:rsidP="003A7CF9">
      <w:pPr>
        <w:pStyle w:val="Ac"/>
      </w:pPr>
      <w:r w:rsidRPr="00FC0357">
        <w:rPr>
          <w:rFonts w:hint="eastAsia"/>
        </w:rPr>
        <w:t>3</w:t>
      </w:r>
      <w:r w:rsidR="00161747" w:rsidRPr="00161747">
        <w:rPr>
          <w:rFonts w:hint="eastAsia"/>
        </w:rPr>
        <w:t>系统设计与架构</w:t>
      </w:r>
    </w:p>
    <w:p w14:paraId="133C01E6" w14:textId="29482C4A" w:rsidR="00FC0357" w:rsidRPr="00FC0357" w:rsidRDefault="00FC0357" w:rsidP="003A7CF9">
      <w:pPr>
        <w:pStyle w:val="AA0"/>
      </w:pPr>
      <w:r w:rsidRPr="00FC0357">
        <w:rPr>
          <w:rFonts w:hint="eastAsia"/>
        </w:rPr>
        <w:t xml:space="preserve">3.1 </w:t>
      </w:r>
      <w:r w:rsidR="00161747" w:rsidRPr="00161747">
        <w:rPr>
          <w:rFonts w:hint="eastAsia"/>
        </w:rPr>
        <w:t>技术栈</w:t>
      </w:r>
    </w:p>
    <w:p w14:paraId="36E4C112" w14:textId="77777777" w:rsidR="00161747" w:rsidRPr="00161747" w:rsidRDefault="00161747" w:rsidP="00161747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161747">
        <w:rPr>
          <w:rFonts w:ascii="宋体" w:hAnsi="宋体" w:hint="eastAsia"/>
          <w:bCs/>
          <w:sz w:val="24"/>
        </w:rPr>
        <w:t>系统主要采用以下技术栈：</w:t>
      </w:r>
    </w:p>
    <w:p w14:paraId="00CFA5DC" w14:textId="77777777" w:rsidR="00161747" w:rsidRPr="00161747" w:rsidRDefault="00161747" w:rsidP="00161747">
      <w:pPr>
        <w:pStyle w:val="a9"/>
        <w:numPr>
          <w:ilvl w:val="0"/>
          <w:numId w:val="37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161747">
        <w:rPr>
          <w:rFonts w:ascii="宋体" w:hAnsi="宋体" w:hint="eastAsia"/>
          <w:bCs/>
          <w:sz w:val="24"/>
        </w:rPr>
        <w:t>后端框架： FastAPI</w:t>
      </w:r>
    </w:p>
    <w:p w14:paraId="391AA5FD" w14:textId="77777777" w:rsidR="00161747" w:rsidRPr="00161747" w:rsidRDefault="00161747" w:rsidP="00161747">
      <w:pPr>
        <w:pStyle w:val="a9"/>
        <w:numPr>
          <w:ilvl w:val="0"/>
          <w:numId w:val="37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161747">
        <w:rPr>
          <w:rFonts w:ascii="宋体" w:hAnsi="宋体" w:hint="eastAsia"/>
          <w:bCs/>
          <w:sz w:val="24"/>
        </w:rPr>
        <w:t>ORM 框架： SQLAlchemy (支持异步操作 aiosqlite / asyncmy)</w:t>
      </w:r>
    </w:p>
    <w:p w14:paraId="4E5EB62C" w14:textId="77777777" w:rsidR="00161747" w:rsidRPr="00161747" w:rsidRDefault="00161747" w:rsidP="00161747">
      <w:pPr>
        <w:pStyle w:val="a9"/>
        <w:numPr>
          <w:ilvl w:val="0"/>
          <w:numId w:val="37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161747">
        <w:rPr>
          <w:rFonts w:ascii="宋体" w:hAnsi="宋体" w:hint="eastAsia"/>
          <w:bCs/>
          <w:sz w:val="24"/>
        </w:rPr>
        <w:lastRenderedPageBreak/>
        <w:t>数据验证： Pydantic</w:t>
      </w:r>
    </w:p>
    <w:p w14:paraId="227FA46E" w14:textId="77777777" w:rsidR="00161747" w:rsidRPr="00161747" w:rsidRDefault="00161747" w:rsidP="00161747">
      <w:pPr>
        <w:pStyle w:val="a9"/>
        <w:numPr>
          <w:ilvl w:val="0"/>
          <w:numId w:val="37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161747">
        <w:rPr>
          <w:rFonts w:ascii="宋体" w:hAnsi="宋体" w:hint="eastAsia"/>
          <w:bCs/>
          <w:sz w:val="24"/>
        </w:rPr>
        <w:t>数据库： SQLite (默认开发) / MySQL (生产环境可选)</w:t>
      </w:r>
    </w:p>
    <w:p w14:paraId="15D3DFC3" w14:textId="77777777" w:rsidR="00161747" w:rsidRPr="00161747" w:rsidRDefault="00161747" w:rsidP="00161747">
      <w:pPr>
        <w:pStyle w:val="a9"/>
        <w:numPr>
          <w:ilvl w:val="0"/>
          <w:numId w:val="37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161747">
        <w:rPr>
          <w:rFonts w:ascii="宋体" w:hAnsi="宋体" w:hint="eastAsia"/>
          <w:bCs/>
          <w:sz w:val="24"/>
        </w:rPr>
        <w:t>模板引擎： Jinja2</w:t>
      </w:r>
    </w:p>
    <w:p w14:paraId="0AED7083" w14:textId="6AF5BC95" w:rsidR="00161747" w:rsidRPr="00161747" w:rsidRDefault="00161747" w:rsidP="00161747">
      <w:pPr>
        <w:pStyle w:val="a9"/>
        <w:numPr>
          <w:ilvl w:val="0"/>
          <w:numId w:val="37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161747">
        <w:rPr>
          <w:rFonts w:ascii="宋体" w:hAnsi="宋体" w:hint="eastAsia"/>
          <w:bCs/>
          <w:sz w:val="24"/>
        </w:rPr>
        <w:t>Web 服务器： Uvicorn</w:t>
      </w:r>
    </w:p>
    <w:p w14:paraId="245FB48B" w14:textId="77777777" w:rsidR="00161747" w:rsidRPr="00161747" w:rsidRDefault="00161747" w:rsidP="00161747">
      <w:pPr>
        <w:spacing w:line="360" w:lineRule="auto"/>
        <w:rPr>
          <w:rFonts w:ascii="黑体" w:eastAsia="黑体" w:hAnsi="黑体" w:hint="eastAsia"/>
          <w:bCs/>
          <w:sz w:val="28"/>
          <w:szCs w:val="28"/>
        </w:rPr>
      </w:pPr>
      <w:r w:rsidRPr="00161747">
        <w:rPr>
          <w:rFonts w:ascii="黑体" w:eastAsia="黑体" w:hAnsi="黑体" w:hint="eastAsia"/>
          <w:bCs/>
          <w:sz w:val="28"/>
          <w:szCs w:val="28"/>
        </w:rPr>
        <w:t>3.2 项目结构</w:t>
      </w:r>
    </w:p>
    <w:p w14:paraId="759D482B" w14:textId="7FA64184" w:rsidR="00161747" w:rsidRPr="00161747" w:rsidRDefault="00161747" w:rsidP="00161747">
      <w:pPr>
        <w:spacing w:line="360" w:lineRule="auto"/>
        <w:rPr>
          <w:rFonts w:ascii="宋体" w:hAnsi="宋体" w:hint="eastAsia"/>
          <w:bCs/>
          <w:sz w:val="24"/>
        </w:rPr>
      </w:pPr>
      <w:r w:rsidRPr="00161747">
        <w:rPr>
          <w:rFonts w:ascii="宋体" w:hAnsi="宋体" w:hint="eastAsia"/>
          <w:bCs/>
          <w:sz w:val="24"/>
        </w:rPr>
        <w:t>项目采用了模块化的结构，清晰地分离了不同功能的代码，具体如下：</w:t>
      </w:r>
    </w:p>
    <w:p w14:paraId="2DE67D47" w14:textId="77777777" w:rsidR="00161747" w:rsidRPr="00161747" w:rsidRDefault="00161747" w:rsidP="00161747">
      <w:pPr>
        <w:spacing w:line="360" w:lineRule="auto"/>
        <w:rPr>
          <w:rFonts w:ascii="Consolas" w:hAnsi="Consolas"/>
          <w:bCs/>
          <w:sz w:val="24"/>
        </w:rPr>
      </w:pPr>
      <w:r w:rsidRPr="00161747">
        <w:rPr>
          <w:rFonts w:ascii="Consolas" w:hAnsi="Consolas"/>
          <w:bCs/>
          <w:sz w:val="24"/>
        </w:rPr>
        <w:t>conference/</w:t>
      </w:r>
    </w:p>
    <w:p w14:paraId="7E60D6BE" w14:textId="77777777" w:rsidR="00161747" w:rsidRPr="00161747" w:rsidRDefault="00161747" w:rsidP="00161747">
      <w:pPr>
        <w:spacing w:line="360" w:lineRule="auto"/>
        <w:rPr>
          <w:rFonts w:ascii="Consolas" w:hAnsi="Consolas"/>
          <w:bCs/>
          <w:sz w:val="24"/>
        </w:rPr>
      </w:pPr>
      <w:r w:rsidRPr="00161747">
        <w:rPr>
          <w:rFonts w:ascii="Consolas" w:hAnsi="Consolas"/>
          <w:bCs/>
          <w:sz w:val="24"/>
        </w:rPr>
        <w:t>├── app/</w:t>
      </w:r>
    </w:p>
    <w:p w14:paraId="641B41F0" w14:textId="77777777" w:rsidR="00161747" w:rsidRPr="00161747" w:rsidRDefault="00161747" w:rsidP="00161747">
      <w:pPr>
        <w:spacing w:line="360" w:lineRule="auto"/>
        <w:rPr>
          <w:rFonts w:ascii="Consolas" w:hAnsi="Consolas"/>
          <w:bCs/>
          <w:sz w:val="24"/>
        </w:rPr>
      </w:pPr>
      <w:r w:rsidRPr="00161747">
        <w:rPr>
          <w:rFonts w:ascii="Consolas" w:hAnsi="Consolas"/>
          <w:bCs/>
          <w:sz w:val="24"/>
        </w:rPr>
        <w:t>│   ├── __init__.py</w:t>
      </w:r>
    </w:p>
    <w:p w14:paraId="04BD8B67" w14:textId="6BC46E5E" w:rsidR="00161747" w:rsidRPr="00161747" w:rsidRDefault="00161747" w:rsidP="00161747">
      <w:pPr>
        <w:spacing w:line="360" w:lineRule="auto"/>
        <w:rPr>
          <w:rFonts w:ascii="Consolas" w:hAnsi="Consolas"/>
          <w:bCs/>
          <w:sz w:val="24"/>
        </w:rPr>
      </w:pPr>
      <w:r w:rsidRPr="00161747">
        <w:rPr>
          <w:rFonts w:ascii="Consolas" w:hAnsi="Consolas"/>
          <w:bCs/>
          <w:sz w:val="24"/>
        </w:rPr>
        <w:t xml:space="preserve">│   ├── main.py              # </w:t>
      </w:r>
      <w:r w:rsidRPr="00161747">
        <w:rPr>
          <w:rFonts w:ascii="Consolas" w:hAnsi="Consolas"/>
          <w:bCs/>
          <w:sz w:val="24"/>
        </w:rPr>
        <w:t>主应用文件</w:t>
      </w:r>
    </w:p>
    <w:p w14:paraId="7699A184" w14:textId="77777777" w:rsidR="00161747" w:rsidRPr="00161747" w:rsidRDefault="00161747" w:rsidP="00161747">
      <w:pPr>
        <w:spacing w:line="360" w:lineRule="auto"/>
        <w:rPr>
          <w:rFonts w:ascii="Consolas" w:hAnsi="Consolas"/>
          <w:bCs/>
          <w:sz w:val="24"/>
        </w:rPr>
      </w:pPr>
      <w:r w:rsidRPr="00161747">
        <w:rPr>
          <w:rFonts w:ascii="Consolas" w:hAnsi="Consolas"/>
          <w:bCs/>
          <w:sz w:val="24"/>
        </w:rPr>
        <w:t xml:space="preserve">│   ├── models/              # </w:t>
      </w:r>
      <w:r w:rsidRPr="00161747">
        <w:rPr>
          <w:rFonts w:ascii="Consolas" w:hAnsi="Consolas"/>
          <w:bCs/>
          <w:sz w:val="24"/>
        </w:rPr>
        <w:t>数据库模型</w:t>
      </w:r>
      <w:r w:rsidRPr="00161747">
        <w:rPr>
          <w:rFonts w:ascii="Consolas" w:hAnsi="Consolas"/>
          <w:bCs/>
          <w:sz w:val="24"/>
        </w:rPr>
        <w:t xml:space="preserve"> (SQLAlchemy)</w:t>
      </w:r>
    </w:p>
    <w:p w14:paraId="7ED64082" w14:textId="77777777" w:rsidR="00161747" w:rsidRPr="00161747" w:rsidRDefault="00161747" w:rsidP="00161747">
      <w:pPr>
        <w:spacing w:line="360" w:lineRule="auto"/>
        <w:rPr>
          <w:rFonts w:ascii="Consolas" w:hAnsi="Consolas"/>
          <w:bCs/>
          <w:sz w:val="24"/>
        </w:rPr>
      </w:pPr>
      <w:r w:rsidRPr="00161747">
        <w:rPr>
          <w:rFonts w:ascii="Consolas" w:hAnsi="Consolas"/>
          <w:bCs/>
          <w:sz w:val="24"/>
        </w:rPr>
        <w:t>│   │   ├── __init__.py</w:t>
      </w:r>
    </w:p>
    <w:p w14:paraId="7C75A94B" w14:textId="77777777" w:rsidR="00161747" w:rsidRPr="00161747" w:rsidRDefault="00161747" w:rsidP="00161747">
      <w:pPr>
        <w:spacing w:line="360" w:lineRule="auto"/>
        <w:rPr>
          <w:rFonts w:ascii="Consolas" w:hAnsi="Consolas"/>
          <w:bCs/>
          <w:sz w:val="24"/>
        </w:rPr>
      </w:pPr>
      <w:r w:rsidRPr="00161747">
        <w:rPr>
          <w:rFonts w:ascii="Consolas" w:hAnsi="Consolas"/>
          <w:bCs/>
          <w:sz w:val="24"/>
        </w:rPr>
        <w:t xml:space="preserve">│   │   ├── database.py      # </w:t>
      </w:r>
      <w:r w:rsidRPr="00161747">
        <w:rPr>
          <w:rFonts w:ascii="Consolas" w:hAnsi="Consolas"/>
          <w:bCs/>
          <w:sz w:val="24"/>
        </w:rPr>
        <w:t>数据库会话和引擎配置</w:t>
      </w:r>
    </w:p>
    <w:p w14:paraId="48EC9C01" w14:textId="77777777" w:rsidR="00161747" w:rsidRPr="00161747" w:rsidRDefault="00161747" w:rsidP="00161747">
      <w:pPr>
        <w:spacing w:line="360" w:lineRule="auto"/>
        <w:rPr>
          <w:rFonts w:ascii="Consolas" w:hAnsi="Consolas"/>
          <w:bCs/>
          <w:sz w:val="24"/>
        </w:rPr>
      </w:pPr>
      <w:r w:rsidRPr="00161747">
        <w:rPr>
          <w:rFonts w:ascii="Consolas" w:hAnsi="Consolas"/>
          <w:bCs/>
          <w:sz w:val="24"/>
        </w:rPr>
        <w:t xml:space="preserve">│   │   ├── conference.py    # </w:t>
      </w:r>
      <w:r w:rsidRPr="00161747">
        <w:rPr>
          <w:rFonts w:ascii="Consolas" w:hAnsi="Consolas"/>
          <w:bCs/>
          <w:sz w:val="24"/>
        </w:rPr>
        <w:t>会议表模型</w:t>
      </w:r>
      <w:r w:rsidRPr="00161747">
        <w:rPr>
          <w:rFonts w:ascii="Consolas" w:hAnsi="Consolas"/>
          <w:bCs/>
          <w:sz w:val="24"/>
        </w:rPr>
        <w:t xml:space="preserve"> (ConferenceDB)</w:t>
      </w:r>
    </w:p>
    <w:p w14:paraId="3829B2A6" w14:textId="77777777" w:rsidR="00161747" w:rsidRPr="00161747" w:rsidRDefault="00161747" w:rsidP="00161747">
      <w:pPr>
        <w:spacing w:line="360" w:lineRule="auto"/>
        <w:rPr>
          <w:rFonts w:ascii="Consolas" w:hAnsi="Consolas"/>
          <w:bCs/>
          <w:sz w:val="24"/>
        </w:rPr>
      </w:pPr>
      <w:r w:rsidRPr="00161747">
        <w:rPr>
          <w:rFonts w:ascii="Consolas" w:hAnsi="Consolas"/>
          <w:bCs/>
          <w:sz w:val="24"/>
        </w:rPr>
        <w:t xml:space="preserve">│   │   ├── employee.py      # </w:t>
      </w:r>
      <w:r w:rsidRPr="00161747">
        <w:rPr>
          <w:rFonts w:ascii="Consolas" w:hAnsi="Consolas"/>
          <w:bCs/>
          <w:sz w:val="24"/>
        </w:rPr>
        <w:t>员工表模型</w:t>
      </w:r>
      <w:r w:rsidRPr="00161747">
        <w:rPr>
          <w:rFonts w:ascii="Consolas" w:hAnsi="Consolas"/>
          <w:bCs/>
          <w:sz w:val="24"/>
        </w:rPr>
        <w:t xml:space="preserve"> (EmployeeDB)</w:t>
      </w:r>
    </w:p>
    <w:p w14:paraId="32B74D71" w14:textId="69CAF0A0" w:rsidR="00161747" w:rsidRPr="00161747" w:rsidRDefault="00161747" w:rsidP="00161747">
      <w:pPr>
        <w:spacing w:line="360" w:lineRule="auto"/>
        <w:rPr>
          <w:rFonts w:ascii="Consolas" w:hAnsi="Consolas"/>
          <w:bCs/>
          <w:sz w:val="24"/>
        </w:rPr>
      </w:pPr>
      <w:r w:rsidRPr="00161747">
        <w:rPr>
          <w:rFonts w:ascii="Consolas" w:hAnsi="Consolas"/>
          <w:bCs/>
          <w:sz w:val="24"/>
        </w:rPr>
        <w:t xml:space="preserve">│   │   └── booking.py       # </w:t>
      </w:r>
      <w:r w:rsidRPr="00161747">
        <w:rPr>
          <w:rFonts w:ascii="Consolas" w:hAnsi="Consolas"/>
          <w:bCs/>
          <w:sz w:val="24"/>
        </w:rPr>
        <w:t>预定关联模型</w:t>
      </w:r>
      <w:r w:rsidRPr="00161747">
        <w:rPr>
          <w:rFonts w:ascii="Consolas" w:hAnsi="Consolas"/>
          <w:bCs/>
          <w:sz w:val="24"/>
        </w:rPr>
        <w:t xml:space="preserve"> </w:t>
      </w:r>
    </w:p>
    <w:p w14:paraId="3D22B84D" w14:textId="77777777" w:rsidR="00161747" w:rsidRPr="00161747" w:rsidRDefault="00161747" w:rsidP="00161747">
      <w:pPr>
        <w:spacing w:line="360" w:lineRule="auto"/>
        <w:rPr>
          <w:rFonts w:ascii="Consolas" w:hAnsi="Consolas"/>
          <w:bCs/>
          <w:sz w:val="24"/>
        </w:rPr>
      </w:pPr>
      <w:r w:rsidRPr="00161747">
        <w:rPr>
          <w:rFonts w:ascii="Consolas" w:hAnsi="Consolas"/>
          <w:bCs/>
          <w:sz w:val="24"/>
        </w:rPr>
        <w:t xml:space="preserve">│   ├── schemas/             # Pydantic </w:t>
      </w:r>
      <w:r w:rsidRPr="00161747">
        <w:rPr>
          <w:rFonts w:ascii="Consolas" w:hAnsi="Consolas"/>
          <w:bCs/>
          <w:sz w:val="24"/>
        </w:rPr>
        <w:t>数据验证模型</w:t>
      </w:r>
    </w:p>
    <w:p w14:paraId="78052A0D" w14:textId="77777777" w:rsidR="00161747" w:rsidRPr="00161747" w:rsidRDefault="00161747" w:rsidP="00161747">
      <w:pPr>
        <w:spacing w:line="360" w:lineRule="auto"/>
        <w:rPr>
          <w:rFonts w:ascii="Consolas" w:hAnsi="Consolas"/>
          <w:bCs/>
          <w:sz w:val="24"/>
        </w:rPr>
      </w:pPr>
      <w:r w:rsidRPr="00161747">
        <w:rPr>
          <w:rFonts w:ascii="Consolas" w:hAnsi="Consolas"/>
          <w:bCs/>
          <w:sz w:val="24"/>
        </w:rPr>
        <w:t>│   │   ├── __init__.py</w:t>
      </w:r>
    </w:p>
    <w:p w14:paraId="792B2AE2" w14:textId="77777777" w:rsidR="00161747" w:rsidRPr="00161747" w:rsidRDefault="00161747" w:rsidP="00161747">
      <w:pPr>
        <w:spacing w:line="360" w:lineRule="auto"/>
        <w:rPr>
          <w:rFonts w:ascii="Consolas" w:hAnsi="Consolas"/>
          <w:bCs/>
          <w:sz w:val="24"/>
        </w:rPr>
      </w:pPr>
      <w:r w:rsidRPr="00161747">
        <w:rPr>
          <w:rFonts w:ascii="Consolas" w:hAnsi="Consolas"/>
          <w:bCs/>
          <w:sz w:val="24"/>
        </w:rPr>
        <w:t xml:space="preserve">│   │   ├── conference.py    # </w:t>
      </w:r>
      <w:r w:rsidRPr="00161747">
        <w:rPr>
          <w:rFonts w:ascii="Consolas" w:hAnsi="Consolas"/>
          <w:bCs/>
          <w:sz w:val="24"/>
        </w:rPr>
        <w:t>会议相关的</w:t>
      </w:r>
      <w:r w:rsidRPr="00161747">
        <w:rPr>
          <w:rFonts w:ascii="Consolas" w:hAnsi="Consolas"/>
          <w:bCs/>
          <w:sz w:val="24"/>
        </w:rPr>
        <w:t xml:space="preserve"> Pydantic schema</w:t>
      </w:r>
    </w:p>
    <w:p w14:paraId="08190B2E" w14:textId="77777777" w:rsidR="00161747" w:rsidRPr="00161747" w:rsidRDefault="00161747" w:rsidP="00161747">
      <w:pPr>
        <w:spacing w:line="360" w:lineRule="auto"/>
        <w:rPr>
          <w:rFonts w:ascii="Consolas" w:hAnsi="Consolas"/>
          <w:bCs/>
          <w:sz w:val="24"/>
        </w:rPr>
      </w:pPr>
      <w:r w:rsidRPr="00161747">
        <w:rPr>
          <w:rFonts w:ascii="Consolas" w:hAnsi="Consolas"/>
          <w:bCs/>
          <w:sz w:val="24"/>
        </w:rPr>
        <w:t xml:space="preserve">│   │   ├── employee.py      # </w:t>
      </w:r>
      <w:r w:rsidRPr="00161747">
        <w:rPr>
          <w:rFonts w:ascii="Consolas" w:hAnsi="Consolas"/>
          <w:bCs/>
          <w:sz w:val="24"/>
        </w:rPr>
        <w:t>员工相关的</w:t>
      </w:r>
      <w:r w:rsidRPr="00161747">
        <w:rPr>
          <w:rFonts w:ascii="Consolas" w:hAnsi="Consolas"/>
          <w:bCs/>
          <w:sz w:val="24"/>
        </w:rPr>
        <w:t xml:space="preserve"> Pydantic schema</w:t>
      </w:r>
    </w:p>
    <w:p w14:paraId="43CE868D" w14:textId="77777777" w:rsidR="00161747" w:rsidRPr="00161747" w:rsidRDefault="00161747" w:rsidP="00161747">
      <w:pPr>
        <w:spacing w:line="360" w:lineRule="auto"/>
        <w:rPr>
          <w:rFonts w:ascii="Consolas" w:hAnsi="Consolas"/>
          <w:bCs/>
          <w:sz w:val="24"/>
        </w:rPr>
      </w:pPr>
      <w:r w:rsidRPr="00161747">
        <w:rPr>
          <w:rFonts w:ascii="Consolas" w:hAnsi="Consolas"/>
          <w:bCs/>
          <w:sz w:val="24"/>
        </w:rPr>
        <w:t xml:space="preserve">│   │   └── booking.py       # </w:t>
      </w:r>
      <w:r w:rsidRPr="00161747">
        <w:rPr>
          <w:rFonts w:ascii="Consolas" w:hAnsi="Consolas"/>
          <w:bCs/>
          <w:sz w:val="24"/>
        </w:rPr>
        <w:t>预定相关的</w:t>
      </w:r>
      <w:r w:rsidRPr="00161747">
        <w:rPr>
          <w:rFonts w:ascii="Consolas" w:hAnsi="Consolas"/>
          <w:bCs/>
          <w:sz w:val="24"/>
        </w:rPr>
        <w:t xml:space="preserve"> Pydantic schema</w:t>
      </w:r>
    </w:p>
    <w:p w14:paraId="650CBAD1" w14:textId="77777777" w:rsidR="00161747" w:rsidRPr="00161747" w:rsidRDefault="00161747" w:rsidP="00161747">
      <w:pPr>
        <w:spacing w:line="360" w:lineRule="auto"/>
        <w:rPr>
          <w:rFonts w:ascii="Consolas" w:hAnsi="Consolas"/>
          <w:bCs/>
          <w:sz w:val="24"/>
        </w:rPr>
      </w:pPr>
      <w:r w:rsidRPr="00161747">
        <w:rPr>
          <w:rFonts w:ascii="Consolas" w:hAnsi="Consolas"/>
          <w:bCs/>
          <w:sz w:val="24"/>
        </w:rPr>
        <w:t xml:space="preserve">│   ├── api/                 # API </w:t>
      </w:r>
      <w:r w:rsidRPr="00161747">
        <w:rPr>
          <w:rFonts w:ascii="Consolas" w:hAnsi="Consolas"/>
          <w:bCs/>
          <w:sz w:val="24"/>
        </w:rPr>
        <w:t>路由层</w:t>
      </w:r>
    </w:p>
    <w:p w14:paraId="3467DDD6" w14:textId="77777777" w:rsidR="00161747" w:rsidRPr="00161747" w:rsidRDefault="00161747" w:rsidP="00161747">
      <w:pPr>
        <w:spacing w:line="360" w:lineRule="auto"/>
        <w:rPr>
          <w:rFonts w:ascii="Consolas" w:hAnsi="Consolas"/>
          <w:bCs/>
          <w:sz w:val="24"/>
        </w:rPr>
      </w:pPr>
      <w:r w:rsidRPr="00161747">
        <w:rPr>
          <w:rFonts w:ascii="Consolas" w:hAnsi="Consolas"/>
          <w:bCs/>
          <w:sz w:val="24"/>
        </w:rPr>
        <w:t>│   │   ├── __init__.py</w:t>
      </w:r>
    </w:p>
    <w:p w14:paraId="0FB62287" w14:textId="77777777" w:rsidR="00161747" w:rsidRPr="00161747" w:rsidRDefault="00161747" w:rsidP="00161747">
      <w:pPr>
        <w:spacing w:line="360" w:lineRule="auto"/>
        <w:rPr>
          <w:rFonts w:ascii="Consolas" w:hAnsi="Consolas"/>
          <w:bCs/>
          <w:sz w:val="24"/>
        </w:rPr>
      </w:pPr>
      <w:r w:rsidRPr="00161747">
        <w:rPr>
          <w:rFonts w:ascii="Consolas" w:hAnsi="Consolas"/>
          <w:bCs/>
          <w:sz w:val="24"/>
        </w:rPr>
        <w:t xml:space="preserve">│   │   ├── conference.py    # </w:t>
      </w:r>
      <w:r w:rsidRPr="00161747">
        <w:rPr>
          <w:rFonts w:ascii="Consolas" w:hAnsi="Consolas"/>
          <w:bCs/>
          <w:sz w:val="24"/>
        </w:rPr>
        <w:t>会议相关</w:t>
      </w:r>
      <w:r w:rsidRPr="00161747">
        <w:rPr>
          <w:rFonts w:ascii="Consolas" w:hAnsi="Consolas"/>
          <w:bCs/>
          <w:sz w:val="24"/>
        </w:rPr>
        <w:t xml:space="preserve"> API </w:t>
      </w:r>
      <w:r w:rsidRPr="00161747">
        <w:rPr>
          <w:rFonts w:ascii="Consolas" w:hAnsi="Consolas"/>
          <w:bCs/>
          <w:sz w:val="24"/>
        </w:rPr>
        <w:t>路由</w:t>
      </w:r>
    </w:p>
    <w:p w14:paraId="595748F8" w14:textId="77777777" w:rsidR="00161747" w:rsidRPr="00161747" w:rsidRDefault="00161747" w:rsidP="00161747">
      <w:pPr>
        <w:spacing w:line="360" w:lineRule="auto"/>
        <w:rPr>
          <w:rFonts w:ascii="Consolas" w:hAnsi="Consolas"/>
          <w:bCs/>
          <w:sz w:val="24"/>
        </w:rPr>
      </w:pPr>
      <w:r w:rsidRPr="00161747">
        <w:rPr>
          <w:rFonts w:ascii="Consolas" w:hAnsi="Consolas"/>
          <w:bCs/>
          <w:sz w:val="24"/>
        </w:rPr>
        <w:t xml:space="preserve">│   │   ├── employee.py      # </w:t>
      </w:r>
      <w:r w:rsidRPr="00161747">
        <w:rPr>
          <w:rFonts w:ascii="Consolas" w:hAnsi="Consolas"/>
          <w:bCs/>
          <w:sz w:val="24"/>
        </w:rPr>
        <w:t>员工相关</w:t>
      </w:r>
      <w:r w:rsidRPr="00161747">
        <w:rPr>
          <w:rFonts w:ascii="Consolas" w:hAnsi="Consolas"/>
          <w:bCs/>
          <w:sz w:val="24"/>
        </w:rPr>
        <w:t xml:space="preserve"> API </w:t>
      </w:r>
      <w:r w:rsidRPr="00161747">
        <w:rPr>
          <w:rFonts w:ascii="Consolas" w:hAnsi="Consolas"/>
          <w:bCs/>
          <w:sz w:val="24"/>
        </w:rPr>
        <w:t>路由</w:t>
      </w:r>
    </w:p>
    <w:p w14:paraId="04972737" w14:textId="77777777" w:rsidR="00161747" w:rsidRPr="00161747" w:rsidRDefault="00161747" w:rsidP="00161747">
      <w:pPr>
        <w:spacing w:line="360" w:lineRule="auto"/>
        <w:rPr>
          <w:rFonts w:ascii="Consolas" w:hAnsi="Consolas"/>
          <w:bCs/>
          <w:sz w:val="24"/>
        </w:rPr>
      </w:pPr>
      <w:r w:rsidRPr="00161747">
        <w:rPr>
          <w:rFonts w:ascii="Consolas" w:hAnsi="Consolas"/>
          <w:bCs/>
          <w:sz w:val="24"/>
        </w:rPr>
        <w:t xml:space="preserve">│   │   └── booking.py       # </w:t>
      </w:r>
      <w:r w:rsidRPr="00161747">
        <w:rPr>
          <w:rFonts w:ascii="Consolas" w:hAnsi="Consolas"/>
          <w:bCs/>
          <w:sz w:val="24"/>
        </w:rPr>
        <w:t>预定相关</w:t>
      </w:r>
      <w:r w:rsidRPr="00161747">
        <w:rPr>
          <w:rFonts w:ascii="Consolas" w:hAnsi="Consolas"/>
          <w:bCs/>
          <w:sz w:val="24"/>
        </w:rPr>
        <w:t xml:space="preserve"> API </w:t>
      </w:r>
      <w:r w:rsidRPr="00161747">
        <w:rPr>
          <w:rFonts w:ascii="Consolas" w:hAnsi="Consolas"/>
          <w:bCs/>
          <w:sz w:val="24"/>
        </w:rPr>
        <w:t>路由</w:t>
      </w:r>
    </w:p>
    <w:p w14:paraId="35C829A5" w14:textId="77777777" w:rsidR="00161747" w:rsidRPr="00161747" w:rsidRDefault="00161747" w:rsidP="00161747">
      <w:pPr>
        <w:spacing w:line="360" w:lineRule="auto"/>
        <w:rPr>
          <w:rFonts w:ascii="Consolas" w:hAnsi="Consolas"/>
          <w:bCs/>
          <w:sz w:val="24"/>
        </w:rPr>
      </w:pPr>
      <w:r w:rsidRPr="00161747">
        <w:rPr>
          <w:rFonts w:ascii="Consolas" w:hAnsi="Consolas"/>
          <w:bCs/>
          <w:sz w:val="24"/>
        </w:rPr>
        <w:t xml:space="preserve">│   └── core/                # </w:t>
      </w:r>
      <w:r w:rsidRPr="00161747">
        <w:rPr>
          <w:rFonts w:ascii="Consolas" w:hAnsi="Consolas"/>
          <w:bCs/>
          <w:sz w:val="24"/>
        </w:rPr>
        <w:t>核心配置</w:t>
      </w:r>
    </w:p>
    <w:p w14:paraId="5AF26F6A" w14:textId="77777777" w:rsidR="00161747" w:rsidRPr="00161747" w:rsidRDefault="00161747" w:rsidP="00161747">
      <w:pPr>
        <w:spacing w:line="360" w:lineRule="auto"/>
        <w:rPr>
          <w:rFonts w:ascii="Consolas" w:hAnsi="Consolas"/>
          <w:bCs/>
          <w:sz w:val="24"/>
        </w:rPr>
      </w:pPr>
      <w:r w:rsidRPr="00161747">
        <w:rPr>
          <w:rFonts w:ascii="Consolas" w:hAnsi="Consolas"/>
          <w:bCs/>
          <w:sz w:val="24"/>
        </w:rPr>
        <w:t>│       ├── __init__.py</w:t>
      </w:r>
    </w:p>
    <w:p w14:paraId="21A9127F" w14:textId="77777777" w:rsidR="00161747" w:rsidRPr="00161747" w:rsidRDefault="00161747" w:rsidP="00161747">
      <w:pPr>
        <w:spacing w:line="360" w:lineRule="auto"/>
        <w:rPr>
          <w:rFonts w:ascii="Consolas" w:hAnsi="Consolas"/>
          <w:bCs/>
          <w:sz w:val="24"/>
        </w:rPr>
      </w:pPr>
      <w:r w:rsidRPr="00161747">
        <w:rPr>
          <w:rFonts w:ascii="Consolas" w:hAnsi="Consolas"/>
          <w:bCs/>
          <w:sz w:val="24"/>
        </w:rPr>
        <w:t xml:space="preserve">│       └── config.py        # </w:t>
      </w:r>
      <w:r w:rsidRPr="00161747">
        <w:rPr>
          <w:rFonts w:ascii="Consolas" w:hAnsi="Consolas"/>
          <w:bCs/>
          <w:sz w:val="24"/>
        </w:rPr>
        <w:t>配置文件读取（如</w:t>
      </w:r>
      <w:r w:rsidRPr="00161747">
        <w:rPr>
          <w:rFonts w:ascii="Consolas" w:hAnsi="Consolas"/>
          <w:bCs/>
          <w:sz w:val="24"/>
        </w:rPr>
        <w:t xml:space="preserve"> .env</w:t>
      </w:r>
      <w:r w:rsidRPr="00161747">
        <w:rPr>
          <w:rFonts w:ascii="Consolas" w:hAnsi="Consolas"/>
          <w:bCs/>
          <w:sz w:val="24"/>
        </w:rPr>
        <w:t>）</w:t>
      </w:r>
    </w:p>
    <w:p w14:paraId="6E375592" w14:textId="77777777" w:rsidR="00161747" w:rsidRPr="00161747" w:rsidRDefault="00161747" w:rsidP="00161747">
      <w:pPr>
        <w:spacing w:line="360" w:lineRule="auto"/>
        <w:rPr>
          <w:rFonts w:ascii="Consolas" w:hAnsi="Consolas"/>
          <w:bCs/>
          <w:sz w:val="24"/>
        </w:rPr>
      </w:pPr>
      <w:r w:rsidRPr="00161747">
        <w:rPr>
          <w:rFonts w:ascii="Consolas" w:hAnsi="Consolas"/>
          <w:bCs/>
          <w:sz w:val="24"/>
        </w:rPr>
        <w:lastRenderedPageBreak/>
        <w:t xml:space="preserve">├── static/                  # </w:t>
      </w:r>
      <w:r w:rsidRPr="00161747">
        <w:rPr>
          <w:rFonts w:ascii="Consolas" w:hAnsi="Consolas"/>
          <w:bCs/>
          <w:sz w:val="24"/>
        </w:rPr>
        <w:t>静态文件</w:t>
      </w:r>
      <w:r w:rsidRPr="00161747">
        <w:rPr>
          <w:rFonts w:ascii="Consolas" w:hAnsi="Consolas"/>
          <w:bCs/>
          <w:sz w:val="24"/>
        </w:rPr>
        <w:t xml:space="preserve"> (CSS, JavaScript, </w:t>
      </w:r>
      <w:r w:rsidRPr="00161747">
        <w:rPr>
          <w:rFonts w:ascii="Consolas" w:hAnsi="Consolas"/>
          <w:bCs/>
          <w:sz w:val="24"/>
        </w:rPr>
        <w:t>图片等</w:t>
      </w:r>
      <w:r w:rsidRPr="00161747">
        <w:rPr>
          <w:rFonts w:ascii="Consolas" w:hAnsi="Consolas"/>
          <w:bCs/>
          <w:sz w:val="24"/>
        </w:rPr>
        <w:t>)</w:t>
      </w:r>
    </w:p>
    <w:p w14:paraId="5BDAAE29" w14:textId="77777777" w:rsidR="00161747" w:rsidRPr="00161747" w:rsidRDefault="00161747" w:rsidP="00161747">
      <w:pPr>
        <w:spacing w:line="360" w:lineRule="auto"/>
        <w:rPr>
          <w:rFonts w:ascii="Consolas" w:hAnsi="Consolas"/>
          <w:bCs/>
          <w:sz w:val="24"/>
        </w:rPr>
      </w:pPr>
      <w:r w:rsidRPr="00161747">
        <w:rPr>
          <w:rFonts w:ascii="Consolas" w:hAnsi="Consolas"/>
          <w:bCs/>
          <w:sz w:val="24"/>
        </w:rPr>
        <w:t xml:space="preserve">├── templates/               # HTML </w:t>
      </w:r>
      <w:r w:rsidRPr="00161747">
        <w:rPr>
          <w:rFonts w:ascii="Consolas" w:hAnsi="Consolas"/>
          <w:bCs/>
          <w:sz w:val="24"/>
        </w:rPr>
        <w:t>模板文件</w:t>
      </w:r>
      <w:r w:rsidRPr="00161747">
        <w:rPr>
          <w:rFonts w:ascii="Consolas" w:hAnsi="Consolas"/>
          <w:bCs/>
          <w:sz w:val="24"/>
        </w:rPr>
        <w:t xml:space="preserve"> (Jinja2)</w:t>
      </w:r>
    </w:p>
    <w:p w14:paraId="6F5838ED" w14:textId="77777777" w:rsidR="00161747" w:rsidRPr="00161747" w:rsidRDefault="00161747" w:rsidP="00161747">
      <w:pPr>
        <w:spacing w:line="360" w:lineRule="auto"/>
        <w:rPr>
          <w:rFonts w:ascii="Consolas" w:hAnsi="Consolas"/>
          <w:bCs/>
          <w:sz w:val="24"/>
        </w:rPr>
      </w:pPr>
      <w:r w:rsidRPr="00161747">
        <w:rPr>
          <w:rFonts w:ascii="Consolas" w:hAnsi="Consolas"/>
          <w:bCs/>
          <w:sz w:val="24"/>
        </w:rPr>
        <w:t xml:space="preserve">├── source/                  # </w:t>
      </w:r>
      <w:r w:rsidRPr="00161747">
        <w:rPr>
          <w:rFonts w:ascii="Consolas" w:hAnsi="Consolas"/>
          <w:bCs/>
          <w:sz w:val="24"/>
        </w:rPr>
        <w:t>其他资源文件</w:t>
      </w:r>
    </w:p>
    <w:p w14:paraId="268CDABA" w14:textId="77777777" w:rsidR="00161747" w:rsidRPr="00161747" w:rsidRDefault="00161747" w:rsidP="00161747">
      <w:pPr>
        <w:spacing w:line="360" w:lineRule="auto"/>
        <w:rPr>
          <w:rFonts w:ascii="Consolas" w:hAnsi="Consolas"/>
          <w:bCs/>
          <w:sz w:val="24"/>
        </w:rPr>
      </w:pPr>
      <w:r w:rsidRPr="00161747">
        <w:rPr>
          <w:rFonts w:ascii="Consolas" w:hAnsi="Consolas"/>
          <w:bCs/>
          <w:sz w:val="24"/>
        </w:rPr>
        <w:t xml:space="preserve">│   └── bg.png              # </w:t>
      </w:r>
      <w:r w:rsidRPr="00161747">
        <w:rPr>
          <w:rFonts w:ascii="Consolas" w:hAnsi="Consolas"/>
          <w:bCs/>
          <w:sz w:val="24"/>
        </w:rPr>
        <w:t>系统背景图片示例</w:t>
      </w:r>
    </w:p>
    <w:p w14:paraId="589E5824" w14:textId="04AFEA84" w:rsidR="00161747" w:rsidRPr="00161747" w:rsidRDefault="00161747" w:rsidP="00161747">
      <w:pPr>
        <w:spacing w:line="360" w:lineRule="auto"/>
        <w:rPr>
          <w:rFonts w:ascii="Consolas" w:hAnsi="Consolas"/>
          <w:bCs/>
          <w:sz w:val="24"/>
        </w:rPr>
      </w:pPr>
      <w:r w:rsidRPr="00161747">
        <w:rPr>
          <w:rFonts w:ascii="Consolas" w:hAnsi="Consolas"/>
          <w:bCs/>
          <w:sz w:val="24"/>
        </w:rPr>
        <w:t xml:space="preserve">└── requirements.txt         # Python </w:t>
      </w:r>
      <w:r w:rsidRPr="00161747">
        <w:rPr>
          <w:rFonts w:ascii="Consolas" w:hAnsi="Consolas"/>
          <w:bCs/>
          <w:sz w:val="24"/>
        </w:rPr>
        <w:t>依赖包列表</w:t>
      </w:r>
    </w:p>
    <w:p w14:paraId="481642E4" w14:textId="77777777" w:rsidR="003A7CF9" w:rsidRPr="00FC0357" w:rsidRDefault="003A7CF9" w:rsidP="003A7CF9">
      <w:pPr>
        <w:spacing w:line="360" w:lineRule="auto"/>
        <w:rPr>
          <w:rFonts w:ascii="宋体" w:hAnsi="宋体"/>
          <w:bCs/>
          <w:sz w:val="24"/>
        </w:rPr>
      </w:pPr>
    </w:p>
    <w:p w14:paraId="1F803E9A" w14:textId="7161335E" w:rsidR="00FC0357" w:rsidRPr="00FC0357" w:rsidRDefault="00FC0357" w:rsidP="003A7CF9">
      <w:pPr>
        <w:pStyle w:val="AA0"/>
      </w:pPr>
      <w:r w:rsidRPr="00FC0357">
        <w:rPr>
          <w:rFonts w:hint="eastAsia"/>
        </w:rPr>
        <w:t>3.</w:t>
      </w:r>
      <w:r w:rsidR="00161747">
        <w:t>3</w:t>
      </w:r>
      <w:r w:rsidRPr="00FC0357">
        <w:rPr>
          <w:rFonts w:hint="eastAsia"/>
        </w:rPr>
        <w:t xml:space="preserve"> </w:t>
      </w:r>
      <w:r w:rsidR="00161747" w:rsidRPr="00161747">
        <w:rPr>
          <w:rFonts w:hint="eastAsia"/>
        </w:rPr>
        <w:t>数据库模型设计</w:t>
      </w:r>
    </w:p>
    <w:p w14:paraId="5E12D8E3" w14:textId="06334E85" w:rsidR="00161747" w:rsidRPr="00161747" w:rsidRDefault="00161747" w:rsidP="00161747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161747">
        <w:rPr>
          <w:rFonts w:ascii="宋体" w:hAnsi="宋体" w:hint="eastAsia"/>
          <w:bCs/>
          <w:sz w:val="24"/>
        </w:rPr>
        <w:t>系统定义了以下的数据库模型：</w:t>
      </w:r>
    </w:p>
    <w:p w14:paraId="141771CE" w14:textId="77777777" w:rsidR="00161747" w:rsidRPr="00161747" w:rsidRDefault="00161747" w:rsidP="00161747">
      <w:pPr>
        <w:pStyle w:val="a9"/>
        <w:numPr>
          <w:ilvl w:val="0"/>
          <w:numId w:val="38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161747">
        <w:rPr>
          <w:rFonts w:ascii="宋体" w:hAnsi="宋体" w:hint="eastAsia"/>
          <w:bCs/>
          <w:sz w:val="24"/>
        </w:rPr>
        <w:t>ConferenceDB: 存储会议的详细信息，如名称、日期、地点、描述。</w:t>
      </w:r>
    </w:p>
    <w:p w14:paraId="6275B08B" w14:textId="77777777" w:rsidR="00161747" w:rsidRPr="00161747" w:rsidRDefault="00161747" w:rsidP="00161747">
      <w:pPr>
        <w:pStyle w:val="a9"/>
        <w:numPr>
          <w:ilvl w:val="0"/>
          <w:numId w:val="38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161747">
        <w:rPr>
          <w:rFonts w:ascii="宋体" w:hAnsi="宋体" w:hint="eastAsia"/>
          <w:bCs/>
          <w:sz w:val="24"/>
        </w:rPr>
        <w:t>EmployeeDB: 存储员工的基本信息，如姓名、邮箱。</w:t>
      </w:r>
    </w:p>
    <w:p w14:paraId="5802B3FD" w14:textId="74942B99" w:rsidR="00161747" w:rsidRPr="00161747" w:rsidRDefault="00161747" w:rsidP="00161747">
      <w:pPr>
        <w:pStyle w:val="a9"/>
        <w:numPr>
          <w:ilvl w:val="0"/>
          <w:numId w:val="38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161747">
        <w:rPr>
          <w:rFonts w:ascii="宋体" w:hAnsi="宋体" w:hint="eastAsia"/>
          <w:bCs/>
          <w:sz w:val="24"/>
        </w:rPr>
        <w:t>EmployeeConferenceDB:用于表示员工和会议之间的多对多关系，记录哪些员工参加了哪些会议。</w:t>
      </w:r>
    </w:p>
    <w:p w14:paraId="1628692A" w14:textId="77777777" w:rsidR="003A7CF9" w:rsidRPr="00161747" w:rsidRDefault="003A7CF9" w:rsidP="00FC0357">
      <w:pPr>
        <w:spacing w:line="360" w:lineRule="auto"/>
        <w:ind w:firstLineChars="98" w:firstLine="235"/>
        <w:rPr>
          <w:rFonts w:ascii="宋体" w:hAnsi="宋体"/>
          <w:bCs/>
          <w:sz w:val="24"/>
        </w:rPr>
      </w:pPr>
    </w:p>
    <w:p w14:paraId="20767392" w14:textId="00B73F54" w:rsidR="00FC0357" w:rsidRPr="00FC0357" w:rsidRDefault="00FC0357" w:rsidP="003A7CF9">
      <w:pPr>
        <w:pStyle w:val="Ac"/>
      </w:pPr>
      <w:r w:rsidRPr="00FC0357">
        <w:rPr>
          <w:rFonts w:hint="eastAsia"/>
        </w:rPr>
        <w:t>4</w:t>
      </w:r>
      <w:r w:rsidR="00161747" w:rsidRPr="00161747">
        <w:rPr>
          <w:rFonts w:hint="eastAsia"/>
        </w:rPr>
        <w:t>实现细节</w:t>
      </w:r>
    </w:p>
    <w:p w14:paraId="7B3C6DB8" w14:textId="3FFDFBB1" w:rsidR="00FC0357" w:rsidRPr="00FC0357" w:rsidRDefault="00FC0357" w:rsidP="003F1BDB">
      <w:pPr>
        <w:pStyle w:val="AA0"/>
      </w:pPr>
      <w:r w:rsidRPr="00FC0357">
        <w:rPr>
          <w:rFonts w:hint="eastAsia"/>
        </w:rPr>
        <w:t xml:space="preserve">4.1 </w:t>
      </w:r>
      <w:r w:rsidR="00161747" w:rsidRPr="00161747">
        <w:rPr>
          <w:rFonts w:hint="eastAsia"/>
        </w:rPr>
        <w:t>后端实现</w:t>
      </w:r>
    </w:p>
    <w:p w14:paraId="58D493D1" w14:textId="5F4962A8" w:rsidR="00161747" w:rsidRPr="00161747" w:rsidRDefault="00161747" w:rsidP="00161747">
      <w:pPr>
        <w:pStyle w:val="a9"/>
        <w:numPr>
          <w:ilvl w:val="0"/>
          <w:numId w:val="39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161747">
        <w:rPr>
          <w:rFonts w:ascii="宋体" w:hAnsi="宋体" w:hint="eastAsia"/>
          <w:bCs/>
          <w:sz w:val="24"/>
        </w:rPr>
        <w:t>FastAPI 应用：</w:t>
      </w:r>
      <w:r w:rsidRPr="00161747">
        <w:rPr>
          <w:rFonts w:ascii="宋体" w:hAnsi="宋体" w:hint="eastAsia"/>
          <w:bCs/>
          <w:sz w:val="24"/>
        </w:rPr>
        <w:t>a</w:t>
      </w:r>
      <w:r w:rsidRPr="00161747">
        <w:rPr>
          <w:rFonts w:ascii="宋体" w:hAnsi="宋体" w:hint="eastAsia"/>
          <w:bCs/>
          <w:sz w:val="24"/>
        </w:rPr>
        <w:t>pp/main.py 初始化 FastAPI 应用，并包含应用配置，如挂载静态文件目录、模板目录，以及启动/关闭事件处理。</w:t>
      </w:r>
    </w:p>
    <w:p w14:paraId="6E37AABD" w14:textId="3B839E09" w:rsidR="00161747" w:rsidRPr="00161747" w:rsidRDefault="00161747" w:rsidP="00161747">
      <w:pPr>
        <w:pStyle w:val="a9"/>
        <w:numPr>
          <w:ilvl w:val="0"/>
          <w:numId w:val="39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161747">
        <w:rPr>
          <w:rFonts w:ascii="宋体" w:hAnsi="宋体" w:hint="eastAsia"/>
          <w:bCs/>
          <w:sz w:val="24"/>
        </w:rPr>
        <w:t>API 路由：在app/api/ 目录下，根据资源（会议、员工、预订）分别定义了 API 路由。每个路由模块处理对应资源的 HTTP 请求，并调用相应的服务逻辑。</w:t>
      </w:r>
    </w:p>
    <w:p w14:paraId="1311D9EE" w14:textId="37AB8971" w:rsidR="00161747" w:rsidRPr="00161747" w:rsidRDefault="00875D6D" w:rsidP="00161747">
      <w:pPr>
        <w:pStyle w:val="a9"/>
        <w:numPr>
          <w:ilvl w:val="0"/>
          <w:numId w:val="39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数据模型：</w:t>
      </w:r>
      <w:r w:rsidR="00161747" w:rsidRPr="00161747">
        <w:rPr>
          <w:rFonts w:ascii="宋体" w:hAnsi="宋体" w:hint="eastAsia"/>
          <w:bCs/>
          <w:sz w:val="24"/>
        </w:rPr>
        <w:t>app/models/目录下的 Python 文件使用 SQLAlchemy 定义了与数据库表对应的 ORM 模型。</w:t>
      </w:r>
    </w:p>
    <w:p w14:paraId="2EE23A0E" w14:textId="0A1D94E5" w:rsidR="00161747" w:rsidRPr="00161747" w:rsidRDefault="00875D6D" w:rsidP="00161747">
      <w:pPr>
        <w:pStyle w:val="a9"/>
        <w:numPr>
          <w:ilvl w:val="0"/>
          <w:numId w:val="39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数据验证：</w:t>
      </w:r>
      <w:r w:rsidR="00161747" w:rsidRPr="00161747">
        <w:rPr>
          <w:rFonts w:ascii="宋体" w:hAnsi="宋体" w:hint="eastAsia"/>
          <w:bCs/>
          <w:sz w:val="24"/>
        </w:rPr>
        <w:t>app/schemas/目录下的 Python 文件使用 Pydantic 定义了数据传输对象 (DTOs) 和验证规则，确保 API 输入输出数据的有效性和一致性。</w:t>
      </w:r>
    </w:p>
    <w:p w14:paraId="37DA0693" w14:textId="6D540C38" w:rsidR="00161747" w:rsidRPr="00161747" w:rsidRDefault="00161747" w:rsidP="00161747">
      <w:pPr>
        <w:pStyle w:val="a9"/>
        <w:numPr>
          <w:ilvl w:val="0"/>
          <w:numId w:val="39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161747">
        <w:rPr>
          <w:rFonts w:ascii="宋体" w:hAnsi="宋体" w:hint="eastAsia"/>
          <w:bCs/>
          <w:sz w:val="24"/>
        </w:rPr>
        <w:t>数据库交互： app/models/database.py 配置数据库连接（从 .env 文件读取 DATABASE_URL），并提供异步数据库会话的依赖注入。所有数据库操作均设计为异步，以提高并发性能。</w:t>
      </w:r>
    </w:p>
    <w:p w14:paraId="78AC2657" w14:textId="0C3BD1C2" w:rsidR="003F1BDB" w:rsidRDefault="00161747" w:rsidP="00161747">
      <w:pPr>
        <w:pStyle w:val="a9"/>
        <w:numPr>
          <w:ilvl w:val="0"/>
          <w:numId w:val="39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161747">
        <w:rPr>
          <w:rFonts w:ascii="宋体" w:hAnsi="宋体" w:hint="eastAsia"/>
          <w:bCs/>
          <w:sz w:val="24"/>
        </w:rPr>
        <w:lastRenderedPageBreak/>
        <w:t>配置管理： app/core/config.py 负责加载环境变量。</w:t>
      </w:r>
    </w:p>
    <w:p w14:paraId="6DEABDF7" w14:textId="77777777" w:rsidR="00875D6D" w:rsidRPr="00875D6D" w:rsidRDefault="00875D6D" w:rsidP="00875D6D">
      <w:pPr>
        <w:spacing w:line="360" w:lineRule="auto"/>
        <w:rPr>
          <w:rFonts w:ascii="宋体" w:hAnsi="宋体" w:hint="eastAsia"/>
          <w:bCs/>
          <w:sz w:val="24"/>
        </w:rPr>
      </w:pPr>
    </w:p>
    <w:p w14:paraId="55FA750A" w14:textId="71C196AB" w:rsidR="00FC0357" w:rsidRPr="00FC0357" w:rsidRDefault="00FC0357" w:rsidP="003F1BDB">
      <w:pPr>
        <w:pStyle w:val="AA0"/>
      </w:pPr>
      <w:r w:rsidRPr="00FC0357">
        <w:rPr>
          <w:rFonts w:hint="eastAsia"/>
        </w:rPr>
        <w:t xml:space="preserve">4.2 </w:t>
      </w:r>
      <w:r w:rsidR="00875D6D" w:rsidRPr="00875D6D">
        <w:rPr>
          <w:rFonts w:hint="eastAsia"/>
        </w:rPr>
        <w:t>前端交互</w:t>
      </w:r>
    </w:p>
    <w:p w14:paraId="43E138B3" w14:textId="72B48247" w:rsidR="00FC0357" w:rsidRDefault="00875D6D" w:rsidP="00875D6D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875D6D">
        <w:rPr>
          <w:rFonts w:ascii="宋体" w:hAnsi="宋体" w:hint="eastAsia"/>
          <w:bCs/>
          <w:sz w:val="24"/>
        </w:rPr>
        <w:t>系统具备一个由服务器渲染的 HTML 前端界面。static/ 目录用于存放 CSS、JavaScript 和图片等静态资源，templates/ 目录存放 HTML 模板，由 FastAPI 通过 Jinja2 引擎渲染后返回给客户端浏览器。</w:t>
      </w:r>
    </w:p>
    <w:p w14:paraId="11F6C0B4" w14:textId="424B63E0" w:rsidR="00875D6D" w:rsidRDefault="00875D6D" w:rsidP="00875D6D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</w:p>
    <w:p w14:paraId="67EC6E5E" w14:textId="3572B48D" w:rsidR="00875D6D" w:rsidRPr="00FC0357" w:rsidRDefault="00875D6D" w:rsidP="00875D6D">
      <w:pPr>
        <w:pStyle w:val="AA0"/>
      </w:pPr>
      <w:r w:rsidRPr="00FC0357">
        <w:rPr>
          <w:rFonts w:hint="eastAsia"/>
        </w:rPr>
        <w:t>4.</w:t>
      </w:r>
      <w:r>
        <w:t>3</w:t>
      </w:r>
      <w:r w:rsidRPr="00FC0357">
        <w:rPr>
          <w:rFonts w:hint="eastAsia"/>
        </w:rPr>
        <w:t xml:space="preserve"> </w:t>
      </w:r>
      <w:r w:rsidRPr="00875D6D">
        <w:rPr>
          <w:rFonts w:hint="eastAsia"/>
        </w:rPr>
        <w:t>API 端点设计</w:t>
      </w:r>
    </w:p>
    <w:p w14:paraId="71A83904" w14:textId="1FD2C07B" w:rsidR="00875D6D" w:rsidRPr="00875D6D" w:rsidRDefault="00875D6D" w:rsidP="00875D6D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875D6D">
        <w:rPr>
          <w:rFonts w:ascii="宋体" w:hAnsi="宋体" w:hint="eastAsia"/>
          <w:bCs/>
          <w:sz w:val="24"/>
        </w:rPr>
        <w:t>系统提供了以下 RESTful API 端点：</w:t>
      </w:r>
    </w:p>
    <w:p w14:paraId="5DA0310F" w14:textId="77777777" w:rsidR="00875D6D" w:rsidRPr="00875D6D" w:rsidRDefault="00875D6D" w:rsidP="00875D6D">
      <w:pPr>
        <w:pStyle w:val="a9"/>
        <w:numPr>
          <w:ilvl w:val="0"/>
          <w:numId w:val="40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875D6D">
        <w:rPr>
          <w:rFonts w:ascii="宋体" w:hAnsi="宋体" w:hint="eastAsia"/>
          <w:bCs/>
          <w:sz w:val="24"/>
        </w:rPr>
        <w:t>会议管理:</w:t>
      </w:r>
    </w:p>
    <w:p w14:paraId="6586E7C9" w14:textId="77777777" w:rsidR="00875D6D" w:rsidRPr="00875D6D" w:rsidRDefault="00875D6D" w:rsidP="00875D6D">
      <w:pPr>
        <w:pStyle w:val="a9"/>
        <w:numPr>
          <w:ilvl w:val="0"/>
          <w:numId w:val="41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875D6D">
        <w:rPr>
          <w:rFonts w:ascii="宋体" w:hAnsi="宋体" w:hint="eastAsia"/>
          <w:bCs/>
          <w:sz w:val="24"/>
        </w:rPr>
        <w:t>GET /api/conferences: 获取所有会议</w:t>
      </w:r>
    </w:p>
    <w:p w14:paraId="0376F3F9" w14:textId="77777777" w:rsidR="00875D6D" w:rsidRPr="00875D6D" w:rsidRDefault="00875D6D" w:rsidP="00875D6D">
      <w:pPr>
        <w:pStyle w:val="a9"/>
        <w:numPr>
          <w:ilvl w:val="0"/>
          <w:numId w:val="41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875D6D">
        <w:rPr>
          <w:rFonts w:ascii="宋体" w:hAnsi="宋体" w:hint="eastAsia"/>
          <w:bCs/>
          <w:sz w:val="24"/>
        </w:rPr>
        <w:t>POST /api/conferences: 创建新会议</w:t>
      </w:r>
    </w:p>
    <w:p w14:paraId="057A44CB" w14:textId="77777777" w:rsidR="00875D6D" w:rsidRPr="00875D6D" w:rsidRDefault="00875D6D" w:rsidP="00875D6D">
      <w:pPr>
        <w:pStyle w:val="a9"/>
        <w:numPr>
          <w:ilvl w:val="0"/>
          <w:numId w:val="41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875D6D">
        <w:rPr>
          <w:rFonts w:ascii="宋体" w:hAnsi="宋体" w:hint="eastAsia"/>
          <w:bCs/>
          <w:sz w:val="24"/>
        </w:rPr>
        <w:t>GET /api/conferences/{id}: 获取指定会议</w:t>
      </w:r>
    </w:p>
    <w:p w14:paraId="3EADCF1A" w14:textId="77777777" w:rsidR="00875D6D" w:rsidRPr="00875D6D" w:rsidRDefault="00875D6D" w:rsidP="00875D6D">
      <w:pPr>
        <w:pStyle w:val="a9"/>
        <w:numPr>
          <w:ilvl w:val="0"/>
          <w:numId w:val="41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875D6D">
        <w:rPr>
          <w:rFonts w:ascii="宋体" w:hAnsi="宋体" w:hint="eastAsia"/>
          <w:bCs/>
          <w:sz w:val="24"/>
        </w:rPr>
        <w:t>PUT /api/conferences/{id}: 更新会议</w:t>
      </w:r>
    </w:p>
    <w:p w14:paraId="2CEEEA7E" w14:textId="77777777" w:rsidR="00875D6D" w:rsidRPr="00875D6D" w:rsidRDefault="00875D6D" w:rsidP="00875D6D">
      <w:pPr>
        <w:pStyle w:val="a9"/>
        <w:numPr>
          <w:ilvl w:val="0"/>
          <w:numId w:val="41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875D6D">
        <w:rPr>
          <w:rFonts w:ascii="宋体" w:hAnsi="宋体" w:hint="eastAsia"/>
          <w:bCs/>
          <w:sz w:val="24"/>
        </w:rPr>
        <w:t>DELETE /api/conferences/{id}: 删除会议</w:t>
      </w:r>
    </w:p>
    <w:p w14:paraId="64A6B9A4" w14:textId="77777777" w:rsidR="00875D6D" w:rsidRPr="00875D6D" w:rsidRDefault="00875D6D" w:rsidP="00875D6D">
      <w:pPr>
        <w:pStyle w:val="a9"/>
        <w:numPr>
          <w:ilvl w:val="0"/>
          <w:numId w:val="40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875D6D">
        <w:rPr>
          <w:rFonts w:ascii="宋体" w:hAnsi="宋体" w:hint="eastAsia"/>
          <w:bCs/>
          <w:sz w:val="24"/>
        </w:rPr>
        <w:t>员工管理:</w:t>
      </w:r>
    </w:p>
    <w:p w14:paraId="6B2CA88F" w14:textId="77777777" w:rsidR="00875D6D" w:rsidRPr="00875D6D" w:rsidRDefault="00875D6D" w:rsidP="00875D6D">
      <w:pPr>
        <w:pStyle w:val="a9"/>
        <w:numPr>
          <w:ilvl w:val="0"/>
          <w:numId w:val="42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875D6D">
        <w:rPr>
          <w:rFonts w:ascii="宋体" w:hAnsi="宋体" w:hint="eastAsia"/>
          <w:bCs/>
          <w:sz w:val="24"/>
        </w:rPr>
        <w:t>GET /api/employees: 获取所有员工</w:t>
      </w:r>
    </w:p>
    <w:p w14:paraId="2B4B69F1" w14:textId="77777777" w:rsidR="00875D6D" w:rsidRPr="00875D6D" w:rsidRDefault="00875D6D" w:rsidP="00875D6D">
      <w:pPr>
        <w:pStyle w:val="a9"/>
        <w:numPr>
          <w:ilvl w:val="0"/>
          <w:numId w:val="42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875D6D">
        <w:rPr>
          <w:rFonts w:ascii="宋体" w:hAnsi="宋体" w:hint="eastAsia"/>
          <w:bCs/>
          <w:sz w:val="24"/>
        </w:rPr>
        <w:t>POST /api/employees: 创建新员工</w:t>
      </w:r>
    </w:p>
    <w:p w14:paraId="072BFCEC" w14:textId="77777777" w:rsidR="00875D6D" w:rsidRPr="00875D6D" w:rsidRDefault="00875D6D" w:rsidP="00875D6D">
      <w:pPr>
        <w:pStyle w:val="a9"/>
        <w:numPr>
          <w:ilvl w:val="0"/>
          <w:numId w:val="42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875D6D">
        <w:rPr>
          <w:rFonts w:ascii="宋体" w:hAnsi="宋体" w:hint="eastAsia"/>
          <w:bCs/>
          <w:sz w:val="24"/>
        </w:rPr>
        <w:t>GET /api/employees/{id}: 获取指定员工</w:t>
      </w:r>
    </w:p>
    <w:p w14:paraId="3D92B051" w14:textId="77777777" w:rsidR="00875D6D" w:rsidRPr="00875D6D" w:rsidRDefault="00875D6D" w:rsidP="00875D6D">
      <w:pPr>
        <w:pStyle w:val="a9"/>
        <w:numPr>
          <w:ilvl w:val="0"/>
          <w:numId w:val="42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875D6D">
        <w:rPr>
          <w:rFonts w:ascii="宋体" w:hAnsi="宋体" w:hint="eastAsia"/>
          <w:bCs/>
          <w:sz w:val="24"/>
        </w:rPr>
        <w:t>PUT /api/employees/{id}: 更新员工</w:t>
      </w:r>
    </w:p>
    <w:p w14:paraId="3F82F150" w14:textId="77777777" w:rsidR="00875D6D" w:rsidRPr="00875D6D" w:rsidRDefault="00875D6D" w:rsidP="00875D6D">
      <w:pPr>
        <w:pStyle w:val="a9"/>
        <w:numPr>
          <w:ilvl w:val="0"/>
          <w:numId w:val="42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875D6D">
        <w:rPr>
          <w:rFonts w:ascii="宋体" w:hAnsi="宋体" w:hint="eastAsia"/>
          <w:bCs/>
          <w:sz w:val="24"/>
        </w:rPr>
        <w:t>DELETE /api/employees/{id}: 删除员工</w:t>
      </w:r>
    </w:p>
    <w:p w14:paraId="1D705465" w14:textId="77777777" w:rsidR="00875D6D" w:rsidRPr="00875D6D" w:rsidRDefault="00875D6D" w:rsidP="00875D6D">
      <w:pPr>
        <w:pStyle w:val="a9"/>
        <w:numPr>
          <w:ilvl w:val="0"/>
          <w:numId w:val="40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875D6D">
        <w:rPr>
          <w:rFonts w:ascii="宋体" w:hAnsi="宋体" w:hint="eastAsia"/>
          <w:bCs/>
          <w:sz w:val="24"/>
        </w:rPr>
        <w:t>会议预订:</w:t>
      </w:r>
    </w:p>
    <w:p w14:paraId="7962615B" w14:textId="1808AC9D" w:rsidR="00875D6D" w:rsidRPr="00875D6D" w:rsidRDefault="00875D6D" w:rsidP="00875D6D">
      <w:pPr>
        <w:pStyle w:val="a9"/>
        <w:numPr>
          <w:ilvl w:val="0"/>
          <w:numId w:val="43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875D6D">
        <w:rPr>
          <w:rFonts w:ascii="宋体" w:hAnsi="宋体" w:hint="eastAsia"/>
          <w:bCs/>
          <w:sz w:val="24"/>
        </w:rPr>
        <w:t>POST /api/conferences/{id}/book: 预定会议</w:t>
      </w:r>
    </w:p>
    <w:p w14:paraId="4E3DE8E1" w14:textId="77777777" w:rsidR="00875D6D" w:rsidRPr="00875D6D" w:rsidRDefault="00875D6D" w:rsidP="00875D6D">
      <w:pPr>
        <w:pStyle w:val="a9"/>
        <w:numPr>
          <w:ilvl w:val="0"/>
          <w:numId w:val="43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875D6D">
        <w:rPr>
          <w:rFonts w:ascii="宋体" w:hAnsi="宋体" w:hint="eastAsia"/>
          <w:bCs/>
          <w:sz w:val="24"/>
        </w:rPr>
        <w:t>GET /api/employees/{id}/conferences: 获取指定员工预订的所有会议</w:t>
      </w:r>
    </w:p>
    <w:p w14:paraId="381BCD4A" w14:textId="77777777" w:rsidR="00875D6D" w:rsidRPr="00875D6D" w:rsidRDefault="00875D6D" w:rsidP="00875D6D">
      <w:pPr>
        <w:pStyle w:val="a9"/>
        <w:numPr>
          <w:ilvl w:val="0"/>
          <w:numId w:val="43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875D6D">
        <w:rPr>
          <w:rFonts w:ascii="宋体" w:hAnsi="宋体" w:hint="eastAsia"/>
          <w:bCs/>
          <w:sz w:val="24"/>
        </w:rPr>
        <w:t>GET /api/conferences/{id}/attendees: 获取指定会议的所有与会人员</w:t>
      </w:r>
    </w:p>
    <w:p w14:paraId="1D9F69A6" w14:textId="77777777" w:rsidR="00875D6D" w:rsidRPr="00875D6D" w:rsidRDefault="00875D6D" w:rsidP="00875D6D">
      <w:pPr>
        <w:pStyle w:val="a9"/>
        <w:numPr>
          <w:ilvl w:val="0"/>
          <w:numId w:val="43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875D6D">
        <w:rPr>
          <w:rFonts w:ascii="宋体" w:hAnsi="宋体" w:hint="eastAsia"/>
          <w:bCs/>
          <w:sz w:val="24"/>
        </w:rPr>
        <w:t>GET /api/conferences/bookings: 获取所有预定记录</w:t>
      </w:r>
    </w:p>
    <w:p w14:paraId="3340F764" w14:textId="07A4D003" w:rsidR="00875D6D" w:rsidRPr="00875D6D" w:rsidRDefault="00875D6D" w:rsidP="00875D6D">
      <w:pPr>
        <w:pStyle w:val="a9"/>
        <w:numPr>
          <w:ilvl w:val="0"/>
          <w:numId w:val="43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875D6D">
        <w:rPr>
          <w:rFonts w:ascii="宋体" w:hAnsi="宋体" w:hint="eastAsia"/>
          <w:bCs/>
          <w:sz w:val="24"/>
        </w:rPr>
        <w:t>DELETE /api/conferences/{id}/bookings/{employee_id}: 取消指</w:t>
      </w:r>
      <w:r w:rsidRPr="00875D6D">
        <w:rPr>
          <w:rFonts w:ascii="宋体" w:hAnsi="宋体" w:hint="eastAsia"/>
          <w:bCs/>
          <w:sz w:val="24"/>
        </w:rPr>
        <w:lastRenderedPageBreak/>
        <w:t>定员工对指定会议的预定</w:t>
      </w:r>
    </w:p>
    <w:p w14:paraId="11FB59E6" w14:textId="457218AA" w:rsidR="00875D6D" w:rsidRDefault="00875D6D" w:rsidP="00875D6D">
      <w:pPr>
        <w:spacing w:line="360" w:lineRule="auto"/>
        <w:rPr>
          <w:rFonts w:ascii="宋体" w:hAnsi="宋体"/>
          <w:bCs/>
          <w:sz w:val="24"/>
        </w:rPr>
      </w:pPr>
    </w:p>
    <w:p w14:paraId="19FF0814" w14:textId="3AE27B1F" w:rsidR="00875D6D" w:rsidRPr="00FC0357" w:rsidRDefault="00875D6D" w:rsidP="00875D6D">
      <w:pPr>
        <w:pStyle w:val="Ac"/>
      </w:pPr>
      <w:r w:rsidRPr="00FC0357">
        <w:rPr>
          <w:rFonts w:hint="eastAsia"/>
        </w:rPr>
        <w:t>5</w:t>
      </w:r>
      <w:r w:rsidRPr="00875D6D">
        <w:rPr>
          <w:rFonts w:hint="eastAsia"/>
        </w:rPr>
        <w:t>系统测试与结果</w:t>
      </w:r>
    </w:p>
    <w:p w14:paraId="67E5B257" w14:textId="0C4C4FEA" w:rsidR="00875D6D" w:rsidRPr="00FC0357" w:rsidRDefault="00875D6D" w:rsidP="00875D6D">
      <w:pPr>
        <w:pStyle w:val="AA0"/>
      </w:pPr>
      <w:r w:rsidRPr="00FC0357">
        <w:rPr>
          <w:rFonts w:hint="eastAsia"/>
        </w:rPr>
        <w:t xml:space="preserve">5.1 </w:t>
      </w:r>
      <w:r w:rsidRPr="00875D6D">
        <w:rPr>
          <w:rFonts w:hint="eastAsia"/>
        </w:rPr>
        <w:t>功能测试</w:t>
      </w:r>
    </w:p>
    <w:p w14:paraId="3101FABC" w14:textId="0AED0369" w:rsidR="00875D6D" w:rsidRPr="00875D6D" w:rsidRDefault="00875D6D" w:rsidP="00875D6D">
      <w:pPr>
        <w:pStyle w:val="a9"/>
        <w:numPr>
          <w:ilvl w:val="0"/>
          <w:numId w:val="44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875D6D">
        <w:rPr>
          <w:rFonts w:ascii="宋体" w:hAnsi="宋体" w:hint="eastAsia"/>
          <w:bCs/>
          <w:sz w:val="24"/>
        </w:rPr>
        <w:t>API 文档：启动服务后，可以通过访问 http://localhost:8000/docs (Swagger UI) 和 http://localhost:8000/redoc (ReDoc) 查看自动生成的 API 文档。这些文档界面清晰地展示了所有 API 端点、请求参数、请求体结构和响应模型。</w:t>
      </w:r>
    </w:p>
    <w:p w14:paraId="33FCCFBF" w14:textId="761EE1A0" w:rsidR="00875D6D" w:rsidRPr="00875D6D" w:rsidRDefault="00875D6D" w:rsidP="00875D6D">
      <w:pPr>
        <w:pStyle w:val="a9"/>
        <w:numPr>
          <w:ilvl w:val="0"/>
          <w:numId w:val="44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875D6D">
        <w:rPr>
          <w:rFonts w:ascii="宋体" w:hAnsi="宋体" w:hint="eastAsia"/>
          <w:bCs/>
          <w:sz w:val="24"/>
        </w:rPr>
        <w:t>会议管理：通过 API 文档界面测试了会议的增删改查功能，均按预期工作。数据能正确存入数据库并被检索和修改。</w:t>
      </w:r>
    </w:p>
    <w:p w14:paraId="04BA96E0" w14:textId="27C34189" w:rsidR="00875D6D" w:rsidRPr="00875D6D" w:rsidRDefault="00875D6D" w:rsidP="00875D6D">
      <w:pPr>
        <w:pStyle w:val="a9"/>
        <w:numPr>
          <w:ilvl w:val="0"/>
          <w:numId w:val="44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875D6D">
        <w:rPr>
          <w:rFonts w:ascii="宋体" w:hAnsi="宋体" w:hint="eastAsia"/>
          <w:bCs/>
          <w:sz w:val="24"/>
        </w:rPr>
        <w:t>员工管理：类似地，员工的增删改查功能也通过 API 文档进行了测试，结果符合预期。</w:t>
      </w:r>
    </w:p>
    <w:p w14:paraId="7A050DE3" w14:textId="79C60A71" w:rsidR="00875D6D" w:rsidRDefault="00875D6D" w:rsidP="00875D6D">
      <w:pPr>
        <w:pStyle w:val="a9"/>
        <w:numPr>
          <w:ilvl w:val="0"/>
          <w:numId w:val="44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875D6D">
        <w:rPr>
          <w:rFonts w:ascii="宋体" w:hAnsi="宋体" w:hint="eastAsia"/>
          <w:bCs/>
          <w:sz w:val="24"/>
        </w:rPr>
        <w:t>会议预订：成功为多个员工预订了会议</w:t>
      </w:r>
      <w:r>
        <w:rPr>
          <w:rFonts w:ascii="宋体" w:hAnsi="宋体" w:hint="eastAsia"/>
          <w:bCs/>
          <w:sz w:val="24"/>
        </w:rPr>
        <w:t>、</w:t>
      </w:r>
      <w:r w:rsidRPr="00875D6D">
        <w:rPr>
          <w:rFonts w:ascii="宋体" w:hAnsi="宋体" w:hint="eastAsia"/>
          <w:bCs/>
          <w:sz w:val="24"/>
        </w:rPr>
        <w:t>能够查询到特定员工预订的所有会议列表</w:t>
      </w:r>
      <w:r>
        <w:rPr>
          <w:rFonts w:ascii="宋体" w:hAnsi="宋体" w:hint="eastAsia"/>
          <w:bCs/>
          <w:sz w:val="24"/>
        </w:rPr>
        <w:t>、</w:t>
      </w:r>
      <w:r w:rsidRPr="00875D6D">
        <w:rPr>
          <w:rFonts w:ascii="宋体" w:hAnsi="宋体" w:hint="eastAsia"/>
          <w:bCs/>
          <w:sz w:val="24"/>
        </w:rPr>
        <w:t>能够查询到特定会议的完整与会人员列表</w:t>
      </w:r>
      <w:r>
        <w:rPr>
          <w:rFonts w:ascii="宋体" w:hAnsi="宋体" w:hint="eastAsia"/>
          <w:bCs/>
          <w:sz w:val="24"/>
        </w:rPr>
        <w:t>、能</w:t>
      </w:r>
      <w:r w:rsidRPr="00875D6D">
        <w:rPr>
          <w:rFonts w:ascii="宋体" w:hAnsi="宋体" w:hint="eastAsia"/>
          <w:bCs/>
          <w:sz w:val="24"/>
        </w:rPr>
        <w:t>成功取消员工的会议预订。</w:t>
      </w:r>
    </w:p>
    <w:p w14:paraId="3D8B79A7" w14:textId="64B596F0" w:rsidR="00875D6D" w:rsidRDefault="00875D6D" w:rsidP="00875D6D">
      <w:pPr>
        <w:spacing w:line="360" w:lineRule="auto"/>
        <w:rPr>
          <w:rFonts w:ascii="宋体" w:hAnsi="宋体"/>
          <w:bCs/>
          <w:sz w:val="24"/>
        </w:rPr>
      </w:pPr>
    </w:p>
    <w:p w14:paraId="49AFF3BA" w14:textId="717CAA8A" w:rsidR="00875D6D" w:rsidRPr="00FC0357" w:rsidRDefault="00875D6D" w:rsidP="00875D6D">
      <w:pPr>
        <w:pStyle w:val="AA0"/>
        <w:numPr>
          <w:ilvl w:val="1"/>
          <w:numId w:val="45"/>
        </w:numPr>
      </w:pPr>
      <w:r w:rsidRPr="00875D6D">
        <w:rPr>
          <w:rFonts w:hint="eastAsia"/>
        </w:rPr>
        <w:t>结果分析</w:t>
      </w:r>
    </w:p>
    <w:p w14:paraId="0257204A" w14:textId="5290F31F" w:rsidR="00875D6D" w:rsidRPr="00875D6D" w:rsidRDefault="00875D6D" w:rsidP="00875D6D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875D6D">
        <w:rPr>
          <w:rFonts w:ascii="宋体" w:hAnsi="宋体" w:hint="eastAsia"/>
          <w:bCs/>
          <w:sz w:val="24"/>
        </w:rPr>
        <w:t>本项目成功实现了</w:t>
      </w:r>
      <w:r>
        <w:rPr>
          <w:rFonts w:ascii="宋体" w:hAnsi="宋体" w:hint="eastAsia"/>
          <w:bCs/>
          <w:sz w:val="24"/>
        </w:rPr>
        <w:t>需求中给出的核心</w:t>
      </w:r>
      <w:r w:rsidRPr="00875D6D">
        <w:rPr>
          <w:rFonts w:ascii="宋体" w:hAnsi="宋体" w:hint="eastAsia"/>
          <w:bCs/>
          <w:sz w:val="24"/>
        </w:rPr>
        <w:t>功能</w:t>
      </w:r>
      <w:r>
        <w:rPr>
          <w:rFonts w:ascii="宋体" w:hAnsi="宋体" w:hint="eastAsia"/>
          <w:bCs/>
          <w:sz w:val="24"/>
        </w:rPr>
        <w:t>，</w:t>
      </w:r>
      <w:r w:rsidRPr="00875D6D">
        <w:rPr>
          <w:rFonts w:ascii="宋体" w:hAnsi="宋体" w:hint="eastAsia"/>
          <w:bCs/>
          <w:sz w:val="24"/>
        </w:rPr>
        <w:t>结构清晰，模块化程度高，易于理解和扩展。FastAPI的特性（自动数据验证</w:t>
      </w:r>
      <w:r>
        <w:rPr>
          <w:rFonts w:ascii="宋体" w:hAnsi="宋体" w:hint="eastAsia"/>
          <w:bCs/>
          <w:sz w:val="24"/>
        </w:rPr>
        <w:t>、</w:t>
      </w:r>
      <w:r w:rsidRPr="00875D6D">
        <w:rPr>
          <w:rFonts w:ascii="宋体" w:hAnsi="宋体" w:hint="eastAsia"/>
          <w:bCs/>
          <w:sz w:val="24"/>
        </w:rPr>
        <w:t>API文档生成）极大地</w:t>
      </w:r>
      <w:r>
        <w:rPr>
          <w:rFonts w:ascii="宋体" w:hAnsi="宋体" w:hint="eastAsia"/>
          <w:bCs/>
          <w:sz w:val="24"/>
        </w:rPr>
        <w:t>简化了</w:t>
      </w:r>
      <w:r w:rsidRPr="00875D6D">
        <w:rPr>
          <w:rFonts w:ascii="宋体" w:hAnsi="宋体" w:hint="eastAsia"/>
          <w:bCs/>
          <w:sz w:val="24"/>
        </w:rPr>
        <w:t>开发</w:t>
      </w:r>
      <w:r>
        <w:rPr>
          <w:rFonts w:ascii="宋体" w:hAnsi="宋体" w:hint="eastAsia"/>
          <w:bCs/>
          <w:sz w:val="24"/>
        </w:rPr>
        <w:t>的难度，提高了开发</w:t>
      </w:r>
      <w:r w:rsidRPr="00875D6D">
        <w:rPr>
          <w:rFonts w:ascii="宋体" w:hAnsi="宋体" w:hint="eastAsia"/>
          <w:bCs/>
          <w:sz w:val="24"/>
        </w:rPr>
        <w:t>效率</w:t>
      </w:r>
      <w:r>
        <w:rPr>
          <w:rFonts w:ascii="宋体" w:hAnsi="宋体" w:hint="eastAsia"/>
          <w:bCs/>
          <w:sz w:val="24"/>
        </w:rPr>
        <w:t>，保障了</w:t>
      </w:r>
      <w:r w:rsidRPr="00875D6D">
        <w:rPr>
          <w:rFonts w:ascii="宋体" w:hAnsi="宋体" w:hint="eastAsia"/>
          <w:bCs/>
          <w:sz w:val="24"/>
        </w:rPr>
        <w:t>项目质量。异步数据库操作</w:t>
      </w:r>
      <w:r>
        <w:rPr>
          <w:rFonts w:ascii="宋体" w:hAnsi="宋体" w:hint="eastAsia"/>
          <w:bCs/>
          <w:sz w:val="24"/>
        </w:rPr>
        <w:t>，</w:t>
      </w:r>
      <w:r w:rsidRPr="00875D6D">
        <w:rPr>
          <w:rFonts w:ascii="宋体" w:hAnsi="宋体" w:hint="eastAsia"/>
          <w:bCs/>
          <w:sz w:val="24"/>
        </w:rPr>
        <w:t>为系统性能打下了良好基础。</w:t>
      </w:r>
    </w:p>
    <w:p w14:paraId="63E3173A" w14:textId="77777777" w:rsidR="00875D6D" w:rsidRPr="00FC0357" w:rsidRDefault="00875D6D" w:rsidP="00875D6D">
      <w:pPr>
        <w:spacing w:line="360" w:lineRule="auto"/>
        <w:rPr>
          <w:rFonts w:ascii="宋体" w:hAnsi="宋体" w:hint="eastAsia"/>
          <w:bCs/>
          <w:sz w:val="24"/>
        </w:rPr>
      </w:pPr>
    </w:p>
    <w:p w14:paraId="32490F0F" w14:textId="36D05885" w:rsidR="00FC0357" w:rsidRPr="00FC0357" w:rsidRDefault="00875D6D" w:rsidP="003F1BDB">
      <w:pPr>
        <w:pStyle w:val="Ac"/>
      </w:pPr>
      <w:r>
        <w:t>6</w:t>
      </w:r>
      <w:r w:rsidRPr="00875D6D">
        <w:rPr>
          <w:rFonts w:hint="eastAsia"/>
        </w:rPr>
        <w:t>总结与</w:t>
      </w:r>
      <w:r w:rsidR="00D90B62" w:rsidRPr="00D90B62">
        <w:rPr>
          <w:rFonts w:hint="eastAsia"/>
        </w:rPr>
        <w:t>未来工作展望</w:t>
      </w:r>
    </w:p>
    <w:p w14:paraId="37D378BC" w14:textId="41DD9341" w:rsidR="00FC0357" w:rsidRPr="00FC0357" w:rsidRDefault="00875D6D" w:rsidP="003F1BDB">
      <w:pPr>
        <w:pStyle w:val="AA0"/>
      </w:pPr>
      <w:r>
        <w:t>6</w:t>
      </w:r>
      <w:r w:rsidR="00FC0357" w:rsidRPr="00FC0357">
        <w:rPr>
          <w:rFonts w:hint="eastAsia"/>
        </w:rPr>
        <w:t xml:space="preserve">.1 </w:t>
      </w:r>
      <w:r w:rsidRPr="00875D6D">
        <w:rPr>
          <w:rFonts w:hint="eastAsia"/>
        </w:rPr>
        <w:t>总结</w:t>
      </w:r>
    </w:p>
    <w:p w14:paraId="12EC5193" w14:textId="4D4AE028" w:rsidR="003F1BDB" w:rsidRDefault="00875D6D" w:rsidP="00FC0357">
      <w:pPr>
        <w:spacing w:line="360" w:lineRule="auto"/>
        <w:ind w:firstLineChars="98" w:firstLine="235"/>
        <w:rPr>
          <w:rFonts w:ascii="宋体" w:hAnsi="宋体"/>
          <w:bCs/>
          <w:sz w:val="24"/>
        </w:rPr>
      </w:pPr>
      <w:r w:rsidRPr="00875D6D">
        <w:rPr>
          <w:rFonts w:ascii="宋体" w:hAnsi="宋体" w:hint="eastAsia"/>
          <w:bCs/>
          <w:sz w:val="24"/>
        </w:rPr>
        <w:t>本实验构建了一个功能完整、结构清晰的会议管理系统。通过运用FastAPI、SQLAlchemy和Pydantic等现代Python技术栈，实现了会议、员工和预订的管理。系统具备良好可维护性和可扩展性，并提供了</w:t>
      </w:r>
      <w:r>
        <w:rPr>
          <w:rFonts w:ascii="宋体" w:hAnsi="宋体"/>
          <w:bCs/>
          <w:sz w:val="24"/>
        </w:rPr>
        <w:t>A</w:t>
      </w:r>
      <w:r w:rsidRPr="00875D6D">
        <w:rPr>
          <w:rFonts w:ascii="宋体" w:hAnsi="宋体" w:hint="eastAsia"/>
          <w:bCs/>
          <w:sz w:val="24"/>
        </w:rPr>
        <w:t>PI接口和自动文档。</w:t>
      </w:r>
    </w:p>
    <w:p w14:paraId="05D865E7" w14:textId="77777777" w:rsidR="00875D6D" w:rsidRPr="00875D6D" w:rsidRDefault="00875D6D" w:rsidP="00FC0357">
      <w:pPr>
        <w:spacing w:line="360" w:lineRule="auto"/>
        <w:ind w:firstLineChars="98" w:firstLine="235"/>
        <w:rPr>
          <w:rFonts w:ascii="宋体" w:hAnsi="宋体" w:hint="eastAsia"/>
          <w:bCs/>
          <w:sz w:val="24"/>
        </w:rPr>
      </w:pPr>
    </w:p>
    <w:p w14:paraId="2DC009CE" w14:textId="1C00BCEF" w:rsidR="00FC0357" w:rsidRPr="00FC0357" w:rsidRDefault="00875D6D" w:rsidP="003F1BDB">
      <w:pPr>
        <w:pStyle w:val="AA0"/>
      </w:pPr>
      <w:r>
        <w:lastRenderedPageBreak/>
        <w:t>6</w:t>
      </w:r>
      <w:r w:rsidR="00FC0357" w:rsidRPr="00FC0357">
        <w:rPr>
          <w:rFonts w:hint="eastAsia"/>
        </w:rPr>
        <w:t xml:space="preserve">.2 </w:t>
      </w:r>
      <w:r w:rsidRPr="00875D6D">
        <w:rPr>
          <w:rFonts w:hint="eastAsia"/>
        </w:rPr>
        <w:t>未来工作展望</w:t>
      </w:r>
    </w:p>
    <w:p w14:paraId="1E046D12" w14:textId="78A8F3B7" w:rsidR="00875D6D" w:rsidRPr="00875D6D" w:rsidRDefault="00875D6D" w:rsidP="00875D6D">
      <w:pPr>
        <w:pStyle w:val="a9"/>
        <w:numPr>
          <w:ilvl w:val="0"/>
          <w:numId w:val="46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875D6D">
        <w:rPr>
          <w:rFonts w:ascii="宋体" w:hAnsi="宋体" w:hint="eastAsia"/>
          <w:bCs/>
          <w:sz w:val="24"/>
        </w:rPr>
        <w:t>用户认证与授权： 集成OAuth2</w:t>
      </w:r>
      <w:r>
        <w:rPr>
          <w:rFonts w:ascii="宋体" w:hAnsi="宋体" w:hint="eastAsia"/>
          <w:bCs/>
          <w:sz w:val="24"/>
        </w:rPr>
        <w:t>等</w:t>
      </w:r>
      <w:r w:rsidRPr="00875D6D">
        <w:rPr>
          <w:rFonts w:ascii="宋体" w:hAnsi="宋体" w:hint="eastAsia"/>
          <w:bCs/>
          <w:sz w:val="24"/>
        </w:rPr>
        <w:t>用户认证机制，实现基于角色的访问控制。</w:t>
      </w:r>
    </w:p>
    <w:p w14:paraId="2AD90636" w14:textId="57F260CC" w:rsidR="00875D6D" w:rsidRPr="00875D6D" w:rsidRDefault="00875D6D" w:rsidP="00875D6D">
      <w:pPr>
        <w:pStyle w:val="a9"/>
        <w:numPr>
          <w:ilvl w:val="0"/>
          <w:numId w:val="46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875D6D">
        <w:rPr>
          <w:rFonts w:ascii="宋体" w:hAnsi="宋体" w:hint="eastAsia"/>
          <w:bCs/>
          <w:sz w:val="24"/>
        </w:rPr>
        <w:t>前端界面优化：开发一个交互更友好、功能更丰富的前端（例如使用 Vue.js</w:t>
      </w:r>
      <w:r>
        <w:rPr>
          <w:rFonts w:ascii="宋体" w:hAnsi="宋体" w:hint="eastAsia"/>
          <w:bCs/>
          <w:sz w:val="24"/>
        </w:rPr>
        <w:t>框架</w:t>
      </w:r>
      <w:r w:rsidRPr="00875D6D">
        <w:rPr>
          <w:rFonts w:ascii="宋体" w:hAnsi="宋体" w:hint="eastAsia"/>
          <w:bCs/>
          <w:sz w:val="24"/>
        </w:rPr>
        <w:t>）。</w:t>
      </w:r>
    </w:p>
    <w:p w14:paraId="62D001B5" w14:textId="6692491A" w:rsidR="00875D6D" w:rsidRPr="00875D6D" w:rsidRDefault="00875D6D" w:rsidP="00875D6D">
      <w:pPr>
        <w:pStyle w:val="a9"/>
        <w:numPr>
          <w:ilvl w:val="0"/>
          <w:numId w:val="46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875D6D">
        <w:rPr>
          <w:rFonts w:ascii="宋体" w:hAnsi="宋体" w:hint="eastAsia"/>
          <w:bCs/>
          <w:sz w:val="24"/>
        </w:rPr>
        <w:t>通知系统：增加会议开始提醒、</w:t>
      </w:r>
      <w:r w:rsidR="0084125B">
        <w:rPr>
          <w:rFonts w:ascii="宋体" w:hAnsi="宋体" w:hint="eastAsia"/>
          <w:bCs/>
          <w:sz w:val="24"/>
        </w:rPr>
        <w:t>自动发送</w:t>
      </w:r>
      <w:r w:rsidRPr="00875D6D">
        <w:rPr>
          <w:rFonts w:ascii="宋体" w:hAnsi="宋体" w:hint="eastAsia"/>
          <w:bCs/>
          <w:sz w:val="24"/>
        </w:rPr>
        <w:t>预订成功/取消邮件</w:t>
      </w:r>
      <w:r w:rsidR="0084125B">
        <w:rPr>
          <w:rFonts w:ascii="宋体" w:hAnsi="宋体" w:hint="eastAsia"/>
          <w:bCs/>
          <w:sz w:val="24"/>
        </w:rPr>
        <w:t>等</w:t>
      </w:r>
      <w:r w:rsidRPr="00875D6D">
        <w:rPr>
          <w:rFonts w:ascii="宋体" w:hAnsi="宋体" w:hint="eastAsia"/>
          <w:bCs/>
          <w:sz w:val="24"/>
        </w:rPr>
        <w:t>功能。</w:t>
      </w:r>
    </w:p>
    <w:p w14:paraId="60DE7084" w14:textId="7417BB33" w:rsidR="00875D6D" w:rsidRPr="00875D6D" w:rsidRDefault="00875D6D" w:rsidP="00875D6D">
      <w:pPr>
        <w:pStyle w:val="a9"/>
        <w:numPr>
          <w:ilvl w:val="0"/>
          <w:numId w:val="46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875D6D">
        <w:rPr>
          <w:rFonts w:ascii="宋体" w:hAnsi="宋体" w:hint="eastAsia"/>
          <w:bCs/>
          <w:sz w:val="24"/>
        </w:rPr>
        <w:t>日历集成：与常用日历服务（如 Google Calendar, Outlook Calendar）集成。</w:t>
      </w:r>
    </w:p>
    <w:p w14:paraId="28E7E064" w14:textId="47A1E8AB" w:rsidR="00875D6D" w:rsidRPr="0084125B" w:rsidRDefault="00875D6D" w:rsidP="0084125B">
      <w:pPr>
        <w:pStyle w:val="a9"/>
        <w:numPr>
          <w:ilvl w:val="0"/>
          <w:numId w:val="46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875D6D">
        <w:rPr>
          <w:rFonts w:ascii="宋体" w:hAnsi="宋体" w:hint="eastAsia"/>
          <w:bCs/>
          <w:sz w:val="24"/>
        </w:rPr>
        <w:t>高级查询与筛选：提供更复杂的会议和员工查询筛选功能</w:t>
      </w:r>
      <w:r w:rsidR="0084125B">
        <w:rPr>
          <w:rFonts w:ascii="宋体" w:hAnsi="宋体" w:hint="eastAsia"/>
          <w:bCs/>
          <w:sz w:val="24"/>
        </w:rPr>
        <w:t>，包含更多的会议详细信息</w:t>
      </w:r>
      <w:r w:rsidRPr="00875D6D">
        <w:rPr>
          <w:rFonts w:ascii="宋体" w:hAnsi="宋体" w:hint="eastAsia"/>
          <w:bCs/>
          <w:sz w:val="24"/>
        </w:rPr>
        <w:t>。</w:t>
      </w:r>
    </w:p>
    <w:p w14:paraId="7637EC2D" w14:textId="62E562BE" w:rsidR="00182F1C" w:rsidRPr="0084125B" w:rsidRDefault="00875D6D" w:rsidP="0084125B">
      <w:pPr>
        <w:pStyle w:val="a9"/>
        <w:numPr>
          <w:ilvl w:val="0"/>
          <w:numId w:val="46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875D6D">
        <w:rPr>
          <w:rFonts w:ascii="宋体" w:hAnsi="宋体" w:hint="eastAsia"/>
          <w:bCs/>
          <w:sz w:val="24"/>
        </w:rPr>
        <w:t>容器化部署： 使用 Docker 和 Docker Compose 进行容器化，简化部署流程。</w:t>
      </w:r>
    </w:p>
    <w:sectPr w:rsidR="00182F1C" w:rsidRPr="0084125B" w:rsidSect="00F83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8A4EA" w14:textId="77777777" w:rsidR="00D1038A" w:rsidRDefault="00D1038A" w:rsidP="00A2145D">
      <w:r>
        <w:separator/>
      </w:r>
    </w:p>
  </w:endnote>
  <w:endnote w:type="continuationSeparator" w:id="0">
    <w:p w14:paraId="2D50650A" w14:textId="77777777" w:rsidR="00D1038A" w:rsidRDefault="00D1038A" w:rsidP="00A21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8C95E" w14:textId="77777777" w:rsidR="00D1038A" w:rsidRDefault="00D1038A" w:rsidP="00A2145D">
      <w:r>
        <w:separator/>
      </w:r>
    </w:p>
  </w:footnote>
  <w:footnote w:type="continuationSeparator" w:id="0">
    <w:p w14:paraId="1DE5355F" w14:textId="77777777" w:rsidR="00D1038A" w:rsidRDefault="00D1038A" w:rsidP="00A21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BF5"/>
    <w:multiLevelType w:val="hybridMultilevel"/>
    <w:tmpl w:val="EC8A0700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75321F8"/>
    <w:multiLevelType w:val="hybridMultilevel"/>
    <w:tmpl w:val="ABEC314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09203B85"/>
    <w:multiLevelType w:val="hybridMultilevel"/>
    <w:tmpl w:val="5A3AB43A"/>
    <w:lvl w:ilvl="0" w:tplc="04090019">
      <w:start w:val="1"/>
      <w:numFmt w:val="lowerLetter"/>
      <w:lvlText w:val="%1)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" w15:restartNumberingAfterBreak="0">
    <w:nsid w:val="0A7D114B"/>
    <w:multiLevelType w:val="hybridMultilevel"/>
    <w:tmpl w:val="54BAB9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CD04C06"/>
    <w:multiLevelType w:val="hybridMultilevel"/>
    <w:tmpl w:val="9AE4B3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BF7E1C"/>
    <w:multiLevelType w:val="hybridMultilevel"/>
    <w:tmpl w:val="89C030D4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100427BC"/>
    <w:multiLevelType w:val="hybridMultilevel"/>
    <w:tmpl w:val="09E28170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1136037E"/>
    <w:multiLevelType w:val="hybridMultilevel"/>
    <w:tmpl w:val="535C8872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8" w15:restartNumberingAfterBreak="0">
    <w:nsid w:val="205F07D8"/>
    <w:multiLevelType w:val="hybridMultilevel"/>
    <w:tmpl w:val="288C0BDC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235D51B3"/>
    <w:multiLevelType w:val="hybridMultilevel"/>
    <w:tmpl w:val="E1B46C2E"/>
    <w:lvl w:ilvl="0" w:tplc="0409000F">
      <w:start w:val="1"/>
      <w:numFmt w:val="decimal"/>
      <w:lvlText w:val="%1."/>
      <w:lvlJc w:val="left"/>
      <w:pPr>
        <w:ind w:left="561" w:hanging="420"/>
      </w:p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0" w15:restartNumberingAfterBreak="0">
    <w:nsid w:val="251A1FE8"/>
    <w:multiLevelType w:val="hybridMultilevel"/>
    <w:tmpl w:val="61B24004"/>
    <w:lvl w:ilvl="0" w:tplc="0409000F">
      <w:start w:val="1"/>
      <w:numFmt w:val="decimal"/>
      <w:lvlText w:val="%1."/>
      <w:lvlJc w:val="left"/>
      <w:pPr>
        <w:ind w:left="561" w:hanging="420"/>
      </w:p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1" w15:restartNumberingAfterBreak="0">
    <w:nsid w:val="29722E63"/>
    <w:multiLevelType w:val="hybridMultilevel"/>
    <w:tmpl w:val="7F041BA8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299B4759"/>
    <w:multiLevelType w:val="hybridMultilevel"/>
    <w:tmpl w:val="C5641FD8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3" w15:restartNumberingAfterBreak="0">
    <w:nsid w:val="31B77CAA"/>
    <w:multiLevelType w:val="hybridMultilevel"/>
    <w:tmpl w:val="AE2EB42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322900EA"/>
    <w:multiLevelType w:val="hybridMultilevel"/>
    <w:tmpl w:val="73A86E7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5" w15:restartNumberingAfterBreak="0">
    <w:nsid w:val="342C3E50"/>
    <w:multiLevelType w:val="hybridMultilevel"/>
    <w:tmpl w:val="92AEB5E4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 w15:restartNumberingAfterBreak="0">
    <w:nsid w:val="358A34C8"/>
    <w:multiLevelType w:val="hybridMultilevel"/>
    <w:tmpl w:val="2012BB9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7" w15:restartNumberingAfterBreak="0">
    <w:nsid w:val="36EC3CB0"/>
    <w:multiLevelType w:val="hybridMultilevel"/>
    <w:tmpl w:val="B936C0A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37A20547"/>
    <w:multiLevelType w:val="hybridMultilevel"/>
    <w:tmpl w:val="6E063F64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38B82F7E"/>
    <w:multiLevelType w:val="hybridMultilevel"/>
    <w:tmpl w:val="643CED38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0" w15:restartNumberingAfterBreak="0">
    <w:nsid w:val="393866B3"/>
    <w:multiLevelType w:val="hybridMultilevel"/>
    <w:tmpl w:val="4EB60110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1" w15:restartNumberingAfterBreak="0">
    <w:nsid w:val="3B463841"/>
    <w:multiLevelType w:val="hybridMultilevel"/>
    <w:tmpl w:val="36E8ED58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 w15:restartNumberingAfterBreak="0">
    <w:nsid w:val="42464896"/>
    <w:multiLevelType w:val="hybridMultilevel"/>
    <w:tmpl w:val="BAA285A4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3" w15:restartNumberingAfterBreak="0">
    <w:nsid w:val="493C5263"/>
    <w:multiLevelType w:val="hybridMultilevel"/>
    <w:tmpl w:val="993AAE92"/>
    <w:lvl w:ilvl="0" w:tplc="0409000F">
      <w:start w:val="1"/>
      <w:numFmt w:val="decimal"/>
      <w:lvlText w:val="%1."/>
      <w:lvlJc w:val="left"/>
      <w:pPr>
        <w:ind w:left="561" w:hanging="420"/>
      </w:p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24" w15:restartNumberingAfterBreak="0">
    <w:nsid w:val="4E2D4EC2"/>
    <w:multiLevelType w:val="hybridMultilevel"/>
    <w:tmpl w:val="3648B234"/>
    <w:lvl w:ilvl="0" w:tplc="0409000F">
      <w:start w:val="1"/>
      <w:numFmt w:val="decimal"/>
      <w:lvlText w:val="%1."/>
      <w:lvlJc w:val="left"/>
      <w:pPr>
        <w:ind w:left="561" w:hanging="420"/>
      </w:p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25" w15:restartNumberingAfterBreak="0">
    <w:nsid w:val="50215787"/>
    <w:multiLevelType w:val="hybridMultilevel"/>
    <w:tmpl w:val="D8F6F260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6" w15:restartNumberingAfterBreak="0">
    <w:nsid w:val="517B1F91"/>
    <w:multiLevelType w:val="hybridMultilevel"/>
    <w:tmpl w:val="29388FCC"/>
    <w:lvl w:ilvl="0" w:tplc="0409000F">
      <w:start w:val="1"/>
      <w:numFmt w:val="decimal"/>
      <w:lvlText w:val="%1."/>
      <w:lvlJc w:val="left"/>
      <w:pPr>
        <w:ind w:left="561" w:hanging="420"/>
      </w:p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27" w15:restartNumberingAfterBreak="0">
    <w:nsid w:val="5A1224E4"/>
    <w:multiLevelType w:val="hybridMultilevel"/>
    <w:tmpl w:val="F5F8E512"/>
    <w:lvl w:ilvl="0" w:tplc="0409000F">
      <w:start w:val="1"/>
      <w:numFmt w:val="decimal"/>
      <w:lvlText w:val="%1."/>
      <w:lvlJc w:val="left"/>
      <w:pPr>
        <w:ind w:left="561" w:hanging="420"/>
      </w:pPr>
    </w:lvl>
    <w:lvl w:ilvl="1" w:tplc="04090019" w:tentative="1">
      <w:start w:val="1"/>
      <w:numFmt w:val="lowerLetter"/>
      <w:lvlText w:val="%2)"/>
      <w:lvlJc w:val="left"/>
      <w:pPr>
        <w:ind w:left="1075" w:hanging="420"/>
      </w:pPr>
    </w:lvl>
    <w:lvl w:ilvl="2" w:tplc="0409001B" w:tentative="1">
      <w:start w:val="1"/>
      <w:numFmt w:val="lowerRoman"/>
      <w:lvlText w:val="%3."/>
      <w:lvlJc w:val="right"/>
      <w:pPr>
        <w:ind w:left="1495" w:hanging="420"/>
      </w:pPr>
    </w:lvl>
    <w:lvl w:ilvl="3" w:tplc="0409000F" w:tentative="1">
      <w:start w:val="1"/>
      <w:numFmt w:val="decimal"/>
      <w:lvlText w:val="%4."/>
      <w:lvlJc w:val="left"/>
      <w:pPr>
        <w:ind w:left="1915" w:hanging="420"/>
      </w:pPr>
    </w:lvl>
    <w:lvl w:ilvl="4" w:tplc="04090019" w:tentative="1">
      <w:start w:val="1"/>
      <w:numFmt w:val="lowerLetter"/>
      <w:lvlText w:val="%5)"/>
      <w:lvlJc w:val="left"/>
      <w:pPr>
        <w:ind w:left="2335" w:hanging="420"/>
      </w:pPr>
    </w:lvl>
    <w:lvl w:ilvl="5" w:tplc="0409001B" w:tentative="1">
      <w:start w:val="1"/>
      <w:numFmt w:val="lowerRoman"/>
      <w:lvlText w:val="%6."/>
      <w:lvlJc w:val="right"/>
      <w:pPr>
        <w:ind w:left="2755" w:hanging="420"/>
      </w:pPr>
    </w:lvl>
    <w:lvl w:ilvl="6" w:tplc="0409000F" w:tentative="1">
      <w:start w:val="1"/>
      <w:numFmt w:val="decimal"/>
      <w:lvlText w:val="%7."/>
      <w:lvlJc w:val="left"/>
      <w:pPr>
        <w:ind w:left="3175" w:hanging="420"/>
      </w:pPr>
    </w:lvl>
    <w:lvl w:ilvl="7" w:tplc="04090019" w:tentative="1">
      <w:start w:val="1"/>
      <w:numFmt w:val="lowerLetter"/>
      <w:lvlText w:val="%8)"/>
      <w:lvlJc w:val="left"/>
      <w:pPr>
        <w:ind w:left="3595" w:hanging="420"/>
      </w:pPr>
    </w:lvl>
    <w:lvl w:ilvl="8" w:tplc="0409001B" w:tentative="1">
      <w:start w:val="1"/>
      <w:numFmt w:val="lowerRoman"/>
      <w:lvlText w:val="%9."/>
      <w:lvlJc w:val="right"/>
      <w:pPr>
        <w:ind w:left="4015" w:hanging="420"/>
      </w:pPr>
    </w:lvl>
  </w:abstractNum>
  <w:abstractNum w:abstractNumId="28" w15:restartNumberingAfterBreak="0">
    <w:nsid w:val="5AB81DE6"/>
    <w:multiLevelType w:val="hybridMultilevel"/>
    <w:tmpl w:val="73AACF66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9" w15:restartNumberingAfterBreak="0">
    <w:nsid w:val="5D6F297B"/>
    <w:multiLevelType w:val="hybridMultilevel"/>
    <w:tmpl w:val="2A8C84E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0" w15:restartNumberingAfterBreak="0">
    <w:nsid w:val="5E17750A"/>
    <w:multiLevelType w:val="multilevel"/>
    <w:tmpl w:val="8B5232BE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E80266E"/>
    <w:multiLevelType w:val="hybridMultilevel"/>
    <w:tmpl w:val="1AC8DD3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2" w15:restartNumberingAfterBreak="0">
    <w:nsid w:val="604341B3"/>
    <w:multiLevelType w:val="hybridMultilevel"/>
    <w:tmpl w:val="5A76DE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14C5C09"/>
    <w:multiLevelType w:val="hybridMultilevel"/>
    <w:tmpl w:val="00367E52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4" w15:restartNumberingAfterBreak="0">
    <w:nsid w:val="697A3B8F"/>
    <w:multiLevelType w:val="hybridMultilevel"/>
    <w:tmpl w:val="E54E88B6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5" w15:restartNumberingAfterBreak="0">
    <w:nsid w:val="6C7B05A1"/>
    <w:multiLevelType w:val="hybridMultilevel"/>
    <w:tmpl w:val="3B18506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36F3C6C"/>
    <w:multiLevelType w:val="hybridMultilevel"/>
    <w:tmpl w:val="644669A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7" w15:restartNumberingAfterBreak="0">
    <w:nsid w:val="73C348A1"/>
    <w:multiLevelType w:val="hybridMultilevel"/>
    <w:tmpl w:val="842C2ECA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8" w15:restartNumberingAfterBreak="0">
    <w:nsid w:val="74F76F24"/>
    <w:multiLevelType w:val="hybridMultilevel"/>
    <w:tmpl w:val="0C64B7B4"/>
    <w:lvl w:ilvl="0" w:tplc="0409000F">
      <w:start w:val="1"/>
      <w:numFmt w:val="decimal"/>
      <w:lvlText w:val="%1."/>
      <w:lvlJc w:val="left"/>
      <w:pPr>
        <w:ind w:left="561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9" w15:restartNumberingAfterBreak="0">
    <w:nsid w:val="74F772D3"/>
    <w:multiLevelType w:val="hybridMultilevel"/>
    <w:tmpl w:val="95FEC6C0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0" w15:restartNumberingAfterBreak="0">
    <w:nsid w:val="76C95D2A"/>
    <w:multiLevelType w:val="hybridMultilevel"/>
    <w:tmpl w:val="A866C462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1" w15:restartNumberingAfterBreak="0">
    <w:nsid w:val="79B7280B"/>
    <w:multiLevelType w:val="hybridMultilevel"/>
    <w:tmpl w:val="1D36FBC0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2" w15:restartNumberingAfterBreak="0">
    <w:nsid w:val="7C6F027C"/>
    <w:multiLevelType w:val="hybridMultilevel"/>
    <w:tmpl w:val="F0FCB2DC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3" w15:restartNumberingAfterBreak="0">
    <w:nsid w:val="7C8A0B5E"/>
    <w:multiLevelType w:val="hybridMultilevel"/>
    <w:tmpl w:val="113451B0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4" w15:restartNumberingAfterBreak="0">
    <w:nsid w:val="7DB13301"/>
    <w:multiLevelType w:val="hybridMultilevel"/>
    <w:tmpl w:val="B8BEDC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562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FB77709"/>
    <w:multiLevelType w:val="hybridMultilevel"/>
    <w:tmpl w:val="C9BA6DFA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38"/>
  </w:num>
  <w:num w:numId="2">
    <w:abstractNumId w:val="27"/>
  </w:num>
  <w:num w:numId="3">
    <w:abstractNumId w:val="40"/>
  </w:num>
  <w:num w:numId="4">
    <w:abstractNumId w:val="32"/>
  </w:num>
  <w:num w:numId="5">
    <w:abstractNumId w:val="37"/>
  </w:num>
  <w:num w:numId="6">
    <w:abstractNumId w:val="44"/>
  </w:num>
  <w:num w:numId="7">
    <w:abstractNumId w:val="13"/>
  </w:num>
  <w:num w:numId="8">
    <w:abstractNumId w:val="17"/>
  </w:num>
  <w:num w:numId="9">
    <w:abstractNumId w:val="4"/>
  </w:num>
  <w:num w:numId="10">
    <w:abstractNumId w:val="3"/>
  </w:num>
  <w:num w:numId="11">
    <w:abstractNumId w:val="9"/>
  </w:num>
  <w:num w:numId="12">
    <w:abstractNumId w:val="25"/>
  </w:num>
  <w:num w:numId="13">
    <w:abstractNumId w:val="35"/>
  </w:num>
  <w:num w:numId="14">
    <w:abstractNumId w:val="24"/>
  </w:num>
  <w:num w:numId="15">
    <w:abstractNumId w:val="20"/>
  </w:num>
  <w:num w:numId="16">
    <w:abstractNumId w:val="8"/>
  </w:num>
  <w:num w:numId="17">
    <w:abstractNumId w:val="29"/>
  </w:num>
  <w:num w:numId="18">
    <w:abstractNumId w:val="33"/>
  </w:num>
  <w:num w:numId="19">
    <w:abstractNumId w:val="34"/>
  </w:num>
  <w:num w:numId="20">
    <w:abstractNumId w:val="18"/>
  </w:num>
  <w:num w:numId="21">
    <w:abstractNumId w:val="41"/>
  </w:num>
  <w:num w:numId="22">
    <w:abstractNumId w:val="28"/>
  </w:num>
  <w:num w:numId="23">
    <w:abstractNumId w:val="6"/>
  </w:num>
  <w:num w:numId="24">
    <w:abstractNumId w:val="11"/>
  </w:num>
  <w:num w:numId="25">
    <w:abstractNumId w:val="26"/>
  </w:num>
  <w:num w:numId="26">
    <w:abstractNumId w:val="2"/>
  </w:num>
  <w:num w:numId="27">
    <w:abstractNumId w:val="21"/>
  </w:num>
  <w:num w:numId="28">
    <w:abstractNumId w:val="39"/>
  </w:num>
  <w:num w:numId="29">
    <w:abstractNumId w:val="12"/>
  </w:num>
  <w:num w:numId="30">
    <w:abstractNumId w:val="5"/>
  </w:num>
  <w:num w:numId="31">
    <w:abstractNumId w:val="45"/>
  </w:num>
  <w:num w:numId="32">
    <w:abstractNumId w:val="23"/>
  </w:num>
  <w:num w:numId="33">
    <w:abstractNumId w:val="0"/>
  </w:num>
  <w:num w:numId="34">
    <w:abstractNumId w:val="15"/>
  </w:num>
  <w:num w:numId="35">
    <w:abstractNumId w:val="10"/>
  </w:num>
  <w:num w:numId="36">
    <w:abstractNumId w:val="16"/>
  </w:num>
  <w:num w:numId="37">
    <w:abstractNumId w:val="36"/>
  </w:num>
  <w:num w:numId="38">
    <w:abstractNumId w:val="1"/>
  </w:num>
  <w:num w:numId="39">
    <w:abstractNumId w:val="31"/>
  </w:num>
  <w:num w:numId="40">
    <w:abstractNumId w:val="43"/>
  </w:num>
  <w:num w:numId="41">
    <w:abstractNumId w:val="19"/>
  </w:num>
  <w:num w:numId="42">
    <w:abstractNumId w:val="42"/>
  </w:num>
  <w:num w:numId="43">
    <w:abstractNumId w:val="7"/>
  </w:num>
  <w:num w:numId="44">
    <w:abstractNumId w:val="22"/>
  </w:num>
  <w:num w:numId="45">
    <w:abstractNumId w:val="30"/>
  </w:num>
  <w:num w:numId="46">
    <w:abstractNumId w:val="1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327A"/>
    <w:rsid w:val="00032F2D"/>
    <w:rsid w:val="000420FA"/>
    <w:rsid w:val="000437AE"/>
    <w:rsid w:val="000556DC"/>
    <w:rsid w:val="00057158"/>
    <w:rsid w:val="00074444"/>
    <w:rsid w:val="0007676F"/>
    <w:rsid w:val="00082F6B"/>
    <w:rsid w:val="00091985"/>
    <w:rsid w:val="000941C7"/>
    <w:rsid w:val="00096E84"/>
    <w:rsid w:val="0009765B"/>
    <w:rsid w:val="000A3C79"/>
    <w:rsid w:val="000A40BD"/>
    <w:rsid w:val="000B0D1B"/>
    <w:rsid w:val="000B3B43"/>
    <w:rsid w:val="000B656B"/>
    <w:rsid w:val="000E3EB3"/>
    <w:rsid w:val="000E5F67"/>
    <w:rsid w:val="001067D5"/>
    <w:rsid w:val="00145F36"/>
    <w:rsid w:val="00161747"/>
    <w:rsid w:val="0016677B"/>
    <w:rsid w:val="00172A27"/>
    <w:rsid w:val="00182F1C"/>
    <w:rsid w:val="001C453D"/>
    <w:rsid w:val="0020404F"/>
    <w:rsid w:val="00211FF5"/>
    <w:rsid w:val="0021530C"/>
    <w:rsid w:val="002271D0"/>
    <w:rsid w:val="002375B4"/>
    <w:rsid w:val="00240E76"/>
    <w:rsid w:val="00257F31"/>
    <w:rsid w:val="00272C87"/>
    <w:rsid w:val="00282C98"/>
    <w:rsid w:val="002A1559"/>
    <w:rsid w:val="002A4965"/>
    <w:rsid w:val="002B2A6F"/>
    <w:rsid w:val="002B6F80"/>
    <w:rsid w:val="002C112A"/>
    <w:rsid w:val="002C1ADB"/>
    <w:rsid w:val="002E73B5"/>
    <w:rsid w:val="002F16F0"/>
    <w:rsid w:val="002F379F"/>
    <w:rsid w:val="00304242"/>
    <w:rsid w:val="00317866"/>
    <w:rsid w:val="0032479D"/>
    <w:rsid w:val="00331CFC"/>
    <w:rsid w:val="00335F6E"/>
    <w:rsid w:val="00354D4C"/>
    <w:rsid w:val="0037590D"/>
    <w:rsid w:val="0038143F"/>
    <w:rsid w:val="00383D65"/>
    <w:rsid w:val="003845BE"/>
    <w:rsid w:val="0039441A"/>
    <w:rsid w:val="003A0AA7"/>
    <w:rsid w:val="003A7CF9"/>
    <w:rsid w:val="003C4748"/>
    <w:rsid w:val="003D3635"/>
    <w:rsid w:val="003F1BDB"/>
    <w:rsid w:val="003F327B"/>
    <w:rsid w:val="003F6C22"/>
    <w:rsid w:val="0043360A"/>
    <w:rsid w:val="00442159"/>
    <w:rsid w:val="00467F18"/>
    <w:rsid w:val="004B2F06"/>
    <w:rsid w:val="004B63C3"/>
    <w:rsid w:val="004B6D52"/>
    <w:rsid w:val="004C63F5"/>
    <w:rsid w:val="004E6D44"/>
    <w:rsid w:val="005274FD"/>
    <w:rsid w:val="00564F49"/>
    <w:rsid w:val="00575F64"/>
    <w:rsid w:val="00587761"/>
    <w:rsid w:val="005A72F1"/>
    <w:rsid w:val="005B145C"/>
    <w:rsid w:val="005D2F0E"/>
    <w:rsid w:val="005D36B2"/>
    <w:rsid w:val="005F390C"/>
    <w:rsid w:val="00603C50"/>
    <w:rsid w:val="00617BDB"/>
    <w:rsid w:val="00624415"/>
    <w:rsid w:val="00630B17"/>
    <w:rsid w:val="00667A87"/>
    <w:rsid w:val="006A28B4"/>
    <w:rsid w:val="006A6064"/>
    <w:rsid w:val="006C2537"/>
    <w:rsid w:val="006D67B8"/>
    <w:rsid w:val="006E1136"/>
    <w:rsid w:val="006F32FE"/>
    <w:rsid w:val="007015A9"/>
    <w:rsid w:val="00714A05"/>
    <w:rsid w:val="007227A6"/>
    <w:rsid w:val="00745D32"/>
    <w:rsid w:val="007D14B7"/>
    <w:rsid w:val="007D5A69"/>
    <w:rsid w:val="007E4A5E"/>
    <w:rsid w:val="00810B7F"/>
    <w:rsid w:val="0082616A"/>
    <w:rsid w:val="0084125B"/>
    <w:rsid w:val="00873F29"/>
    <w:rsid w:val="00875D6D"/>
    <w:rsid w:val="008810A2"/>
    <w:rsid w:val="00897B0C"/>
    <w:rsid w:val="008A3FF3"/>
    <w:rsid w:val="008B1407"/>
    <w:rsid w:val="008C4205"/>
    <w:rsid w:val="008D642F"/>
    <w:rsid w:val="008E21F3"/>
    <w:rsid w:val="00915AFF"/>
    <w:rsid w:val="009262FF"/>
    <w:rsid w:val="00955AF2"/>
    <w:rsid w:val="00956D37"/>
    <w:rsid w:val="00975C8D"/>
    <w:rsid w:val="0098203C"/>
    <w:rsid w:val="00982492"/>
    <w:rsid w:val="00982886"/>
    <w:rsid w:val="0099041E"/>
    <w:rsid w:val="009B4D67"/>
    <w:rsid w:val="009D0EDA"/>
    <w:rsid w:val="009F6AA1"/>
    <w:rsid w:val="00A17DFA"/>
    <w:rsid w:val="00A2145D"/>
    <w:rsid w:val="00A34831"/>
    <w:rsid w:val="00A464D3"/>
    <w:rsid w:val="00A64867"/>
    <w:rsid w:val="00A8632A"/>
    <w:rsid w:val="00AA44F1"/>
    <w:rsid w:val="00AC3610"/>
    <w:rsid w:val="00AF1576"/>
    <w:rsid w:val="00B04505"/>
    <w:rsid w:val="00B14AF3"/>
    <w:rsid w:val="00B536AE"/>
    <w:rsid w:val="00B62DF3"/>
    <w:rsid w:val="00B652FC"/>
    <w:rsid w:val="00B90322"/>
    <w:rsid w:val="00BA4933"/>
    <w:rsid w:val="00BB5D9F"/>
    <w:rsid w:val="00BD327A"/>
    <w:rsid w:val="00BD3D4C"/>
    <w:rsid w:val="00BE3043"/>
    <w:rsid w:val="00C201FB"/>
    <w:rsid w:val="00C20E42"/>
    <w:rsid w:val="00C77047"/>
    <w:rsid w:val="00CB532B"/>
    <w:rsid w:val="00CF0BF9"/>
    <w:rsid w:val="00D0595B"/>
    <w:rsid w:val="00D1038A"/>
    <w:rsid w:val="00D12A3F"/>
    <w:rsid w:val="00D14FE7"/>
    <w:rsid w:val="00D25EA7"/>
    <w:rsid w:val="00D2607B"/>
    <w:rsid w:val="00D33784"/>
    <w:rsid w:val="00D41A03"/>
    <w:rsid w:val="00D82542"/>
    <w:rsid w:val="00D90B62"/>
    <w:rsid w:val="00DF0B3F"/>
    <w:rsid w:val="00E34882"/>
    <w:rsid w:val="00E3651F"/>
    <w:rsid w:val="00E40059"/>
    <w:rsid w:val="00E90090"/>
    <w:rsid w:val="00EA2EC6"/>
    <w:rsid w:val="00EB2184"/>
    <w:rsid w:val="00EB427E"/>
    <w:rsid w:val="00EB6AC1"/>
    <w:rsid w:val="00EC4A49"/>
    <w:rsid w:val="00EE6D07"/>
    <w:rsid w:val="00F019ED"/>
    <w:rsid w:val="00F04231"/>
    <w:rsid w:val="00F17099"/>
    <w:rsid w:val="00F24BD5"/>
    <w:rsid w:val="00F4583D"/>
    <w:rsid w:val="00F53A3E"/>
    <w:rsid w:val="00F83276"/>
    <w:rsid w:val="00FA4D8C"/>
    <w:rsid w:val="00FB5732"/>
    <w:rsid w:val="00FC0357"/>
    <w:rsid w:val="00FC170E"/>
    <w:rsid w:val="00FC62BF"/>
    <w:rsid w:val="00FC6F15"/>
    <w:rsid w:val="00FD639C"/>
    <w:rsid w:val="00FD6B01"/>
    <w:rsid w:val="00FE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453312"/>
  <w15:docId w15:val="{1D39178B-4C1B-47FC-8D36-DC6EF068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327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21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2145D"/>
    <w:rPr>
      <w:kern w:val="2"/>
      <w:sz w:val="18"/>
      <w:szCs w:val="18"/>
    </w:rPr>
  </w:style>
  <w:style w:type="paragraph" w:styleId="a5">
    <w:name w:val="footer"/>
    <w:basedOn w:val="a"/>
    <w:link w:val="a6"/>
    <w:rsid w:val="00A21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2145D"/>
    <w:rPr>
      <w:kern w:val="2"/>
      <w:sz w:val="18"/>
      <w:szCs w:val="18"/>
    </w:rPr>
  </w:style>
  <w:style w:type="paragraph" w:styleId="a7">
    <w:name w:val="Balloon Text"/>
    <w:basedOn w:val="a"/>
    <w:link w:val="a8"/>
    <w:rsid w:val="007D5A69"/>
    <w:rPr>
      <w:sz w:val="18"/>
      <w:szCs w:val="18"/>
    </w:rPr>
  </w:style>
  <w:style w:type="character" w:customStyle="1" w:styleId="a8">
    <w:name w:val="批注框文本 字符"/>
    <w:basedOn w:val="a0"/>
    <w:link w:val="a7"/>
    <w:rsid w:val="007D5A69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7D5A69"/>
    <w:pPr>
      <w:ind w:firstLineChars="200" w:firstLine="420"/>
    </w:pPr>
  </w:style>
  <w:style w:type="paragraph" w:styleId="aa">
    <w:name w:val="Document Map"/>
    <w:basedOn w:val="a"/>
    <w:link w:val="ab"/>
    <w:rsid w:val="00EB6AC1"/>
    <w:rPr>
      <w:rFonts w:ascii="宋体"/>
      <w:sz w:val="18"/>
      <w:szCs w:val="18"/>
    </w:rPr>
  </w:style>
  <w:style w:type="character" w:customStyle="1" w:styleId="ab">
    <w:name w:val="文档结构图 字符"/>
    <w:basedOn w:val="a0"/>
    <w:link w:val="aa"/>
    <w:rsid w:val="00EB6AC1"/>
    <w:rPr>
      <w:rFonts w:ascii="宋体"/>
      <w:kern w:val="2"/>
      <w:sz w:val="18"/>
      <w:szCs w:val="18"/>
    </w:rPr>
  </w:style>
  <w:style w:type="paragraph" w:customStyle="1" w:styleId="AA0">
    <w:name w:val="标题AA"/>
    <w:basedOn w:val="a"/>
    <w:link w:val="AA1"/>
    <w:qFormat/>
    <w:rsid w:val="00FC0357"/>
    <w:pPr>
      <w:spacing w:line="360" w:lineRule="auto"/>
    </w:pPr>
    <w:rPr>
      <w:rFonts w:ascii="黑体" w:eastAsia="黑体" w:hAnsi="黑体"/>
      <w:b/>
      <w:sz w:val="28"/>
    </w:rPr>
  </w:style>
  <w:style w:type="paragraph" w:customStyle="1" w:styleId="Ac">
    <w:name w:val="标题A"/>
    <w:basedOn w:val="a"/>
    <w:link w:val="Ad"/>
    <w:qFormat/>
    <w:rsid w:val="00FC0357"/>
    <w:pPr>
      <w:spacing w:line="360" w:lineRule="auto"/>
      <w:jc w:val="center"/>
    </w:pPr>
    <w:rPr>
      <w:rFonts w:ascii="黑体" w:eastAsia="黑体" w:hAnsi="黑体"/>
      <w:b/>
      <w:sz w:val="36"/>
      <w:szCs w:val="36"/>
    </w:rPr>
  </w:style>
  <w:style w:type="character" w:customStyle="1" w:styleId="AA1">
    <w:name w:val="标题AA 字符"/>
    <w:basedOn w:val="a0"/>
    <w:link w:val="AA0"/>
    <w:rsid w:val="00FC0357"/>
    <w:rPr>
      <w:rFonts w:ascii="黑体" w:eastAsia="黑体" w:hAnsi="黑体"/>
      <w:b/>
      <w:kern w:val="2"/>
      <w:sz w:val="28"/>
      <w:szCs w:val="24"/>
    </w:rPr>
  </w:style>
  <w:style w:type="paragraph" w:customStyle="1" w:styleId="AAA">
    <w:name w:val="标题AAA"/>
    <w:basedOn w:val="a"/>
    <w:link w:val="AAA0"/>
    <w:qFormat/>
    <w:rsid w:val="00FC0357"/>
    <w:pPr>
      <w:spacing w:line="360" w:lineRule="auto"/>
    </w:pPr>
    <w:rPr>
      <w:rFonts w:ascii="黑体" w:eastAsia="黑体" w:hAnsi="黑体"/>
      <w:bCs/>
      <w:sz w:val="24"/>
    </w:rPr>
  </w:style>
  <w:style w:type="character" w:customStyle="1" w:styleId="Ad">
    <w:name w:val="标题A 字符"/>
    <w:basedOn w:val="a0"/>
    <w:link w:val="Ac"/>
    <w:rsid w:val="00FC0357"/>
    <w:rPr>
      <w:rFonts w:ascii="黑体" w:eastAsia="黑体" w:hAnsi="黑体"/>
      <w:b/>
      <w:kern w:val="2"/>
      <w:sz w:val="36"/>
      <w:szCs w:val="36"/>
    </w:rPr>
  </w:style>
  <w:style w:type="character" w:customStyle="1" w:styleId="AAA0">
    <w:name w:val="标题AAA 字符"/>
    <w:basedOn w:val="a0"/>
    <w:link w:val="AAA"/>
    <w:rsid w:val="00FC0357"/>
    <w:rPr>
      <w:rFonts w:ascii="黑体" w:eastAsia="黑体" w:hAnsi="黑体"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013&#32423;&#25668;&#24433;&#27979;&#37327;&#21407;&#29702;&#32508;&#21512;&#23454;&#20064;&#25104;&#26524;&#19978;&#20132;\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9D31A-D744-495C-AE5A-1177D582C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24</TotalTime>
  <Pages>7</Pages>
  <Words>629</Words>
  <Characters>3587</Characters>
  <Application>Microsoft Office Word</Application>
  <DocSecurity>0</DocSecurity>
  <PresentationFormat/>
  <Lines>29</Lines>
  <Paragraphs>8</Paragraphs>
  <Slides>0</Slides>
  <Notes>0</Notes>
  <HiddenSlides>0</HiddenSlides>
  <MMClips>0</MMClips>
  <ScaleCrop>false</ScaleCrop>
  <Manager/>
  <Company>wtusm</Company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4D产品生产综合实习</dc:title>
  <dc:subject/>
  <dc:creator>ded</dc:creator>
  <cp:keywords/>
  <dc:description/>
  <cp:lastModifiedBy>1468832469@qq.com</cp:lastModifiedBy>
  <cp:revision>4</cp:revision>
  <cp:lastPrinted>1899-12-31T16:00:00Z</cp:lastPrinted>
  <dcterms:created xsi:type="dcterms:W3CDTF">2025-05-21T18:43:00Z</dcterms:created>
  <dcterms:modified xsi:type="dcterms:W3CDTF">2025-05-28T18:57:00Z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2052-6.6.0.2855</vt:lpwstr>
  </property>
</Properties>
</file>